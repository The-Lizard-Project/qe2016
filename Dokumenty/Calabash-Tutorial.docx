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 Light" w:hAnsi="Calibri Light"/>
          <w:lang w:val="pl-PL"/>
        </w:rPr>
        <w:id w:val="43464497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rPr>
              <w:rFonts w:ascii="Calibri Light" w:hAnsi="Calibri Light"/>
              <w:lang w:val="pl-PL"/>
            </w:rPr>
            <w:alias w:val="Kliknij ikonę po prawej, aby zamienić logo"/>
            <w:tag w:val="Kliknij ikonę po prawej, aby zamienić logo"/>
            <w:id w:val="346306309"/>
            <w:picture/>
          </w:sdtPr>
          <w:sdtEndPr/>
          <w:sdtContent>
            <w:p w:rsidR="004B4E27" w:rsidRPr="00A153F4" w:rsidRDefault="004B4E27" w:rsidP="00A16C8F">
              <w:pPr>
                <w:pStyle w:val="Logo"/>
                <w:jc w:val="center"/>
                <w:rPr>
                  <w:rFonts w:ascii="Calibri Light" w:hAnsi="Calibri Light"/>
                  <w:lang w:val="pl-PL"/>
                </w:rPr>
              </w:pPr>
              <w:r w:rsidRPr="00A153F4">
                <w:rPr>
                  <w:rFonts w:ascii="Calibri Light" w:hAnsi="Calibri Light"/>
                  <w:noProof/>
                  <w:lang w:val="pl-PL" w:eastAsia="pl-PL"/>
                </w:rPr>
                <w:drawing>
                  <wp:inline distT="0" distB="0" distL="0" distR="0" wp14:anchorId="20F4E0F8" wp14:editId="6D674E93">
                    <wp:extent cx="3032126" cy="968400"/>
                    <wp:effectExtent l="0" t="0" r="0" b="3175"/>
                    <wp:docPr id="3" name="Obraz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Obraz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32126" cy="96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B4E27" w:rsidRPr="00A153F4" w:rsidRDefault="004B4E27">
          <w:pPr>
            <w:rPr>
              <w:rFonts w:ascii="Calibri Light" w:hAnsi="Calibri Light"/>
              <w:lang w:val="pl-PL"/>
            </w:rPr>
          </w:pPr>
          <w:r w:rsidRPr="00A153F4">
            <w:rPr>
              <w:rFonts w:ascii="Calibri Light" w:hAnsi="Calibri Light"/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490CAD" wp14:editId="4878481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2" name="Pole tekstowe 10" descr="Pole tekstowe z informacjami kontaktowymi firmy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44"/>
                                  <w:gridCol w:w="428"/>
                                  <w:gridCol w:w="2551"/>
                                  <w:gridCol w:w="428"/>
                                  <w:gridCol w:w="2548"/>
                                </w:tblGrid>
                                <w:tr w:rsidR="00A16C8F">
                                  <w:sdt>
                                    <w:sdt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A16C8F" w:rsidRDefault="00A16C8F" w:rsidP="00A16C8F">
                                          <w:pPr>
                                            <w:pStyle w:val="Informacjekontaktowe"/>
                                          </w:pPr>
                                          <w:r>
                                            <w:t xml:space="preserve">Warsztaty </w:t>
                                          </w:r>
                                          <w:r>
                                            <w:br/>
                                            <w:t>Quality Excites</w:t>
                                          </w:r>
                                          <w:r w:rsidR="00D470A4">
                                            <w:br/>
                                            <w:t>Janina Adamiec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A16C8F" w:rsidRDefault="00A16C8F">
                                      <w:pPr>
                                        <w:pStyle w:val="Informacjekontaktowe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A16C8F" w:rsidRDefault="00A16C8F">
                                      <w:pPr>
                                        <w:pStyle w:val="Informacjekontaktowe"/>
                                        <w:jc w:val="center"/>
                                      </w:pPr>
                                      <w:r>
                                        <w:t>Jak testować aplikacje mobilne</w:t>
                                      </w:r>
                                    </w:p>
                                    <w:p w:rsidR="00A16C8F" w:rsidRDefault="00A16C8F">
                                      <w:pPr>
                                        <w:pStyle w:val="Informacjekontaktowe"/>
                                        <w:jc w:val="center"/>
                                      </w:pPr>
                                      <w:r>
                                        <w:t>Calabash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A16C8F" w:rsidRDefault="00A16C8F">
                                      <w:pPr>
                                        <w:pStyle w:val="Informacjekontaktowe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Adres 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A16C8F" w:rsidRDefault="00A16C8F">
                                          <w:pPr>
                                            <w:pStyle w:val="Informacjekontaktowe"/>
                                            <w:jc w:val="right"/>
                                          </w:pPr>
                                          <w:r>
                                            <w:t>jadamiec@future-processing.com</w:t>
                                          </w:r>
                                        </w:p>
                                      </w:sdtContent>
                                    </w:sdt>
                                    <w:p w:rsidR="00A16C8F" w:rsidRDefault="004A4EA6" w:rsidP="00A16C8F">
                                      <w:pPr>
                                        <w:pStyle w:val="Informacjekontaktowe"/>
                                        <w:jc w:val="right"/>
                                      </w:pPr>
                                      <w:sdt>
                                        <w:sdtPr>
                                          <w:alias w:val="Adres internetowy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16C8F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16C8F" w:rsidRDefault="00A16C8F">
                                <w:pPr>
                                  <w:pStyle w:val="Odstptabeli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490CAD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0" o:spid="_x0000_s1026" type="#_x0000_t202" alt="Pole tekstowe z informacjami kontaktowymi firmy" style="position:absolute;margin-left:0;margin-top:0;width:468pt;height:48.9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44"/>
                            <w:gridCol w:w="428"/>
                            <w:gridCol w:w="2551"/>
                            <w:gridCol w:w="428"/>
                            <w:gridCol w:w="2548"/>
                          </w:tblGrid>
                          <w:tr w:rsidR="00A16C8F">
                            <w:sdt>
                              <w:sdt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A16C8F" w:rsidRDefault="00A16C8F" w:rsidP="00A16C8F">
                                    <w:pPr>
                                      <w:pStyle w:val="Informacjekontaktowe"/>
                                    </w:pPr>
                                    <w:r>
                                      <w:t xml:space="preserve">Warsztaty </w:t>
                                    </w:r>
                                    <w:r>
                                      <w:br/>
                                      <w:t>Quality Excites</w:t>
                                    </w:r>
                                    <w:r w:rsidR="00D470A4">
                                      <w:br/>
                                      <w:t>Janina Adamiec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A16C8F" w:rsidRDefault="00A16C8F">
                                <w:pPr>
                                  <w:pStyle w:val="Informacjekontaktowe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A16C8F" w:rsidRDefault="00A16C8F">
                                <w:pPr>
                                  <w:pStyle w:val="Informacjekontaktowe"/>
                                  <w:jc w:val="center"/>
                                </w:pPr>
                                <w:r>
                                  <w:t>Jak testować aplikacje mobilne</w:t>
                                </w:r>
                              </w:p>
                              <w:p w:rsidR="00A16C8F" w:rsidRDefault="00A16C8F">
                                <w:pPr>
                                  <w:pStyle w:val="Informacjekontaktowe"/>
                                  <w:jc w:val="center"/>
                                </w:pPr>
                                <w:r>
                                  <w:t>Calabash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A16C8F" w:rsidRDefault="00A16C8F">
                                <w:pPr>
                                  <w:pStyle w:val="Informacjekontaktowe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Adres 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16C8F" w:rsidRDefault="00A16C8F">
                                    <w:pPr>
                                      <w:pStyle w:val="Informacjekontaktowe"/>
                                      <w:jc w:val="right"/>
                                    </w:pPr>
                                    <w:r>
                                      <w:t>jadamiec@future-processing.com</w:t>
                                    </w:r>
                                  </w:p>
                                </w:sdtContent>
                              </w:sdt>
                              <w:p w:rsidR="00A16C8F" w:rsidRDefault="004A4EA6" w:rsidP="00A16C8F">
                                <w:pPr>
                                  <w:pStyle w:val="Informacjekontaktowe"/>
                                  <w:jc w:val="right"/>
                                </w:pPr>
                                <w:sdt>
                                  <w:sdtPr>
                                    <w:alias w:val="Adres internetowy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16C8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16C8F" w:rsidRDefault="00A16C8F">
                          <w:pPr>
                            <w:pStyle w:val="Odstptabeli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4B4E27" w:rsidRPr="00A153F4" w:rsidRDefault="004B4E27">
          <w:pPr>
            <w:rPr>
              <w:rFonts w:ascii="Calibri Light" w:hAnsi="Calibri Light"/>
              <w:lang w:val="pl-PL"/>
            </w:rPr>
          </w:pPr>
        </w:p>
        <w:p w:rsidR="004B4E27" w:rsidRPr="00A153F4" w:rsidRDefault="00A16C8F">
          <w:pPr>
            <w:rPr>
              <w:rFonts w:ascii="Calibri Light" w:hAnsi="Calibri Light"/>
              <w:lang w:val="pl-PL"/>
            </w:rPr>
          </w:pPr>
          <w:r w:rsidRPr="00A153F4">
            <w:rPr>
              <w:rFonts w:ascii="Calibri Light" w:hAnsi="Calibri Light"/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B6C7E53" wp14:editId="2C36E6C8">
                    <wp:simplePos x="0" y="0"/>
                    <wp:positionH relativeFrom="margin">
                      <wp:posOffset>-137160</wp:posOffset>
                    </wp:positionH>
                    <wp:positionV relativeFrom="margin">
                      <wp:posOffset>3255645</wp:posOffset>
                    </wp:positionV>
                    <wp:extent cx="5036820" cy="2110740"/>
                    <wp:effectExtent l="0" t="0" r="15240" b="3810"/>
                    <wp:wrapTopAndBottom/>
                    <wp:docPr id="1" name="Pole tekstowe 5" descr="Pole tekstowe z tytułem i podtytułem dokumentu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6C8F" w:rsidRPr="00A16C8F" w:rsidRDefault="00A16C8F">
                                <w:pPr>
                                  <w:pStyle w:val="Tytu2"/>
                                  <w:rPr>
                                    <w:sz w:val="80"/>
                                    <w:szCs w:val="80"/>
                                  </w:rPr>
                                </w:pPr>
                                <w:r w:rsidRPr="00A16C8F">
                                  <w:rPr>
                                    <w:sz w:val="80"/>
                                    <w:szCs w:val="80"/>
                                  </w:rPr>
                                  <w:t>Jak testować aplikacje mobilne</w:t>
                                </w:r>
                              </w:p>
                              <w:sdt>
                                <w:sdtPr>
                                  <w:alias w:val="Podtytuł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16C8F" w:rsidRDefault="00A16C8F">
                                    <w:pPr>
                                      <w:pStyle w:val="Podtytu2"/>
                                    </w:pPr>
                                    <w:r>
                                      <w:t>Wprowadzenie do frameworku - Calabash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6C7E53" id="Pole tekstowe 5" o:spid="_x0000_s1027" type="#_x0000_t202" alt="Pole tekstowe z tytułem i podtytułem dokumentu" style="position:absolute;margin-left:-10.8pt;margin-top:256.35pt;width:396.6pt;height:166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" filled="f" stroked="f" strokeweight=".5pt">
                    <v:textbox style="mso-fit-shape-to-text:t" inset="0,0,0,0">
                      <w:txbxContent>
                        <w:p w:rsidR="00A16C8F" w:rsidRPr="00A16C8F" w:rsidRDefault="00A16C8F">
                          <w:pPr>
                            <w:pStyle w:val="Tytu2"/>
                            <w:rPr>
                              <w:sz w:val="80"/>
                              <w:szCs w:val="80"/>
                            </w:rPr>
                          </w:pPr>
                          <w:r w:rsidRPr="00A16C8F">
                            <w:rPr>
                              <w:sz w:val="80"/>
                              <w:szCs w:val="80"/>
                            </w:rPr>
                            <w:t>Jak testować aplikacje mobilne</w:t>
                          </w:r>
                        </w:p>
                        <w:sdt>
                          <w:sdtPr>
                            <w:alias w:val="Podtytuł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A16C8F" w:rsidRDefault="00A16C8F">
                              <w:pPr>
                                <w:pStyle w:val="Podtytu2"/>
                              </w:pPr>
                              <w:r>
                                <w:t>Wprowadzenie do frameworku - Calabash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4B4E27" w:rsidRPr="00A153F4">
            <w:rPr>
              <w:rFonts w:ascii="Calibri Light" w:hAnsi="Calibri Light"/>
              <w:b/>
              <w:bCs/>
              <w:lang w:val="pl-PL"/>
            </w:rPr>
            <w:br w:type="page"/>
          </w:r>
        </w:p>
      </w:sdtContent>
    </w:sdt>
    <w:p w:rsidR="00401177" w:rsidRPr="00A153F4" w:rsidRDefault="00A16C8F">
      <w:pPr>
        <w:pStyle w:val="nagwek10"/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lastRenderedPageBreak/>
        <w:t>Wprowadzenie</w:t>
      </w:r>
    </w:p>
    <w:p w:rsidR="0071304E" w:rsidRPr="00A153F4" w:rsidRDefault="00A16C8F" w:rsidP="0071304E">
      <w:p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Calabash jest to </w:t>
      </w:r>
      <w:r w:rsidR="00D470A4" w:rsidRPr="00A153F4">
        <w:rPr>
          <w:rFonts w:ascii="Calibri Light" w:hAnsi="Calibri Light"/>
          <w:lang w:val="pl-PL"/>
        </w:rPr>
        <w:t>framework, dzięki któremu</w:t>
      </w:r>
      <w:r w:rsidRPr="00A153F4">
        <w:rPr>
          <w:rFonts w:ascii="Calibri Light" w:hAnsi="Calibri Light"/>
          <w:lang w:val="pl-PL"/>
        </w:rPr>
        <w:t xml:space="preserve"> możemy tworzyć testy akceptacyjne UI. </w:t>
      </w:r>
      <w:r w:rsidR="0071304E" w:rsidRPr="00A153F4">
        <w:rPr>
          <w:rFonts w:ascii="Calibri Light" w:hAnsi="Calibri Light"/>
          <w:lang w:val="pl-PL"/>
        </w:rPr>
        <w:t xml:space="preserve">Zapewnia wsparcie dla platform Android oraz iOS. </w:t>
      </w:r>
    </w:p>
    <w:tbl>
      <w:tblPr>
        <w:tblStyle w:val="Tabelaporad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71304E" w:rsidRPr="00A153F4" w:rsidTr="003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71304E" w:rsidRPr="00A153F4" w:rsidRDefault="0071304E" w:rsidP="00362DF9">
            <w:pPr>
              <w:pStyle w:val="Ikona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noProof/>
                <w:lang w:val="pl-PL" w:eastAsia="pl-PL"/>
              </w:rPr>
              <mc:AlternateContent>
                <mc:Choice Requires="wpg">
                  <w:drawing>
                    <wp:inline distT="0" distB="0" distL="0" distR="0" wp14:anchorId="1A1475BC" wp14:editId="1DF5645F">
                      <wp:extent cx="228600" cy="228600"/>
                      <wp:effectExtent l="0" t="0" r="0" b="0"/>
                      <wp:docPr id="47" name="Grupa 19" descr="Ikona porad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" name="Elipsa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Dowolny kształt 4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02DD10" id="Grupa 19" o:spid="_x0000_s1026" alt="Ikona porady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">
                      <v:oval id="Elipsa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" fillcolor="#f24f4f [3204]" stroked="f" strokeweight="0">
                        <v:stroke joinstyle="miter"/>
                        <o:lock v:ext="edit" aspectratio="t"/>
                      </v:oval>
                      <v:shape id="Dowolny kształt 4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:rsidR="002C33DE" w:rsidRPr="00A153F4" w:rsidRDefault="002C33DE" w:rsidP="0071304E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lang w:val="pl-PL"/>
              </w:rPr>
            </w:pPr>
            <w:r w:rsidRPr="00A153F4">
              <w:rPr>
                <w:rFonts w:ascii="Calibri Light" w:hAnsi="Calibri Light"/>
                <w:b/>
                <w:lang w:val="pl-PL"/>
              </w:rPr>
              <w:t>RUBY</w:t>
            </w:r>
          </w:p>
          <w:p w:rsidR="002C33DE" w:rsidRPr="00A153F4" w:rsidRDefault="0071304E" w:rsidP="0071304E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lang w:val="pl-PL"/>
              </w:rPr>
              <w:t xml:space="preserve">Do prawidłowego działania frameworka konieczna jest instalacja środowiska </w:t>
            </w:r>
            <w:r w:rsidR="00D470A4" w:rsidRPr="00A153F4">
              <w:rPr>
                <w:rFonts w:ascii="Calibri Light" w:hAnsi="Calibri Light"/>
                <w:lang w:val="pl-PL"/>
              </w:rPr>
              <w:t>Ruby, który</w:t>
            </w:r>
            <w:r w:rsidR="002C33DE" w:rsidRPr="00A153F4">
              <w:rPr>
                <w:rFonts w:ascii="Calibri Light" w:hAnsi="Calibri Light"/>
                <w:lang w:val="pl-PL"/>
              </w:rPr>
              <w:t xml:space="preserve"> jest dostępny na stronie </w:t>
            </w:r>
            <w:hyperlink r:id="rId11" w:history="1">
              <w:r w:rsidR="002C33DE" w:rsidRPr="00A153F4">
                <w:rPr>
                  <w:rStyle w:val="Hipercze"/>
                  <w:rFonts w:ascii="Calibri Light" w:hAnsi="Calibri Light"/>
                  <w:lang w:val="pl-PL"/>
                </w:rPr>
                <w:t>http://rubyinstaller.org/downloads/</w:t>
              </w:r>
            </w:hyperlink>
          </w:p>
          <w:p w:rsidR="002C33DE" w:rsidRPr="00A153F4" w:rsidRDefault="002C33DE" w:rsidP="0071304E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lang w:val="pl-PL"/>
              </w:rPr>
              <w:t>Konieczne jest pobranie instalatora Ruby 2.3.0 oraz Development Kit „for use with Ruby 2.0 and above”</w:t>
            </w:r>
          </w:p>
          <w:p w:rsidR="002C33DE" w:rsidRPr="00A153F4" w:rsidRDefault="002C33DE" w:rsidP="0071304E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lang w:val="pl-PL"/>
              </w:rPr>
              <w:t>By sprawdzić czy Ruby jest zainstalowany na komputerze wystarczy w konsoli wpisać:  ruby -v . Jeśli Ruby jest zainstalowany na komputerze, zwrócona zostanie wersja oprogramowania np.</w:t>
            </w:r>
            <w:r w:rsidRPr="00A153F4">
              <w:rPr>
                <w:rFonts w:ascii="Calibri Light" w:hAnsi="Calibri Light"/>
                <w:lang w:val="pl-PL"/>
              </w:rPr>
              <w:br/>
              <w:t xml:space="preserve">ruby 2.3.0p0 (2015-12-25 revision 53290) [x64-mingw32] </w:t>
            </w:r>
          </w:p>
        </w:tc>
      </w:tr>
    </w:tbl>
    <w:p w:rsidR="0071304E" w:rsidRPr="00A153F4" w:rsidRDefault="0071304E" w:rsidP="0071304E">
      <w:pPr>
        <w:rPr>
          <w:rFonts w:ascii="Calibri Light" w:hAnsi="Calibri Light"/>
          <w:lang w:val="pl-PL"/>
        </w:rPr>
      </w:pPr>
    </w:p>
    <w:tbl>
      <w:tblPr>
        <w:tblStyle w:val="Tabelaporad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2C33DE" w:rsidRPr="00A153F4" w:rsidTr="003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2C33DE" w:rsidRPr="00A153F4" w:rsidRDefault="002C33DE" w:rsidP="00362DF9">
            <w:pPr>
              <w:pStyle w:val="Ikona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noProof/>
                <w:lang w:val="pl-PL" w:eastAsia="pl-PL"/>
              </w:rPr>
              <mc:AlternateContent>
                <mc:Choice Requires="wpg">
                  <w:drawing>
                    <wp:inline distT="0" distB="0" distL="0" distR="0" wp14:anchorId="1C8DE151" wp14:editId="0A09A7E9">
                      <wp:extent cx="228600" cy="228600"/>
                      <wp:effectExtent l="0" t="0" r="0" b="0"/>
                      <wp:docPr id="75" name="Grupa 19" descr="Ikona porad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5" name="Elipsa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Dowolny kształt 9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32B0F6" id="Grupa 19" o:spid="_x0000_s1026" alt="Ikona porady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">
                      <v:oval id="Elipsa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Dowolny kształt 96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:rsidR="002C33DE" w:rsidRPr="00A153F4" w:rsidRDefault="002C33DE" w:rsidP="00362DF9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lang w:val="pl-PL"/>
              </w:rPr>
            </w:pPr>
            <w:r w:rsidRPr="00A153F4">
              <w:rPr>
                <w:rFonts w:ascii="Calibri Light" w:hAnsi="Calibri Light"/>
                <w:lang w:val="pl-PL"/>
              </w:rPr>
              <w:t xml:space="preserve"> </w:t>
            </w:r>
            <w:r w:rsidRPr="00A153F4">
              <w:rPr>
                <w:rFonts w:ascii="Calibri Light" w:hAnsi="Calibri Light"/>
                <w:b/>
                <w:lang w:val="pl-PL"/>
              </w:rPr>
              <w:t>ŚRODOWISKO</w:t>
            </w:r>
          </w:p>
          <w:p w:rsidR="002C33DE" w:rsidRPr="00A153F4" w:rsidRDefault="000E6207" w:rsidP="000E6207">
            <w:pPr>
              <w:pStyle w:val="Tekstpora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lang w:val="pl-PL"/>
              </w:rPr>
              <w:t xml:space="preserve">Ponadto potrzebne jest </w:t>
            </w:r>
            <w:r w:rsidR="00C3234F" w:rsidRPr="00A153F4">
              <w:rPr>
                <w:rFonts w:ascii="Calibri Light" w:hAnsi="Calibri Light"/>
                <w:lang w:val="pl-PL"/>
              </w:rPr>
              <w:t>zainstalowane środowisko Java Development Kit (JDK) oraz dodane zmiennych środowiskowych tj. JAVA_HOME (np. C:\Program Files\Java\jdk1.8.0 oraz ANDROID_HOME kierującą do folderu zawierającego Android sdk.</w:t>
            </w:r>
          </w:p>
        </w:tc>
      </w:tr>
    </w:tbl>
    <w:p w:rsidR="002C33DE" w:rsidRPr="00A153F4" w:rsidRDefault="002C33DE" w:rsidP="0071304E">
      <w:pPr>
        <w:rPr>
          <w:rFonts w:ascii="Calibri Light" w:hAnsi="Calibri Light"/>
          <w:lang w:val="pl-PL"/>
        </w:rPr>
      </w:pPr>
    </w:p>
    <w:tbl>
      <w:tblPr>
        <w:tblStyle w:val="Tabelaporad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9D366A" w:rsidRPr="00A153F4" w:rsidTr="003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9D366A" w:rsidRPr="00A153F4" w:rsidRDefault="009D366A" w:rsidP="00362DF9">
            <w:pPr>
              <w:pStyle w:val="Ikona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noProof/>
                <w:lang w:val="pl-PL" w:eastAsia="pl-PL"/>
              </w:rPr>
              <mc:AlternateContent>
                <mc:Choice Requires="wpg">
                  <w:drawing>
                    <wp:inline distT="0" distB="0" distL="0" distR="0" wp14:anchorId="7A9C426B" wp14:editId="57AD02B3">
                      <wp:extent cx="228600" cy="228600"/>
                      <wp:effectExtent l="0" t="0" r="0" b="0"/>
                      <wp:docPr id="106" name="Grupa 19" descr="Ikona porad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7" name="Elipsa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Dowolny kształt 10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21D404" id="Grupa 19" o:spid="_x0000_s1026" alt="Ikona porady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">
                      <v:oval id="Elipsa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" fillcolor="#f24f4f [3204]" stroked="f" strokeweight="0">
                        <v:stroke joinstyle="miter"/>
                        <o:lock v:ext="edit" aspectratio="t"/>
                      </v:oval>
                      <v:shape id="Dowolny kształt 108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:rsidR="009D366A" w:rsidRPr="00A153F4" w:rsidRDefault="009D366A" w:rsidP="009D366A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lang w:val="pl-PL"/>
              </w:rPr>
            </w:pPr>
            <w:r w:rsidRPr="00A153F4">
              <w:rPr>
                <w:rFonts w:ascii="Calibri Light" w:hAnsi="Calibri Light"/>
                <w:lang w:val="pl-PL"/>
              </w:rPr>
              <w:t xml:space="preserve"> </w:t>
            </w:r>
            <w:r w:rsidRPr="00A153F4">
              <w:rPr>
                <w:rFonts w:ascii="Calibri Light" w:hAnsi="Calibri Light"/>
                <w:b/>
                <w:lang w:val="pl-PL"/>
              </w:rPr>
              <w:t xml:space="preserve">SUBLIME TEXT </w:t>
            </w:r>
          </w:p>
          <w:p w:rsidR="009D366A" w:rsidRPr="00A153F4" w:rsidRDefault="009D366A" w:rsidP="009D366A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lang w:val="pl-PL"/>
              </w:rPr>
              <w:t>Jest to pomocny edytor, który po zainstalowaniu pluginów Ruby oraz Cucumber pozwalają w przejrzysty i wygodny sposób tworzyć nowe kroki testów.</w:t>
            </w:r>
          </w:p>
        </w:tc>
      </w:tr>
    </w:tbl>
    <w:p w:rsidR="009D366A" w:rsidRPr="00A153F4" w:rsidRDefault="009D366A" w:rsidP="0071304E">
      <w:pPr>
        <w:rPr>
          <w:rFonts w:ascii="Calibri Light" w:hAnsi="Calibri Light"/>
          <w:lang w:val="pl-PL"/>
        </w:rPr>
      </w:pPr>
    </w:p>
    <w:p w:rsidR="00C3234F" w:rsidRPr="00A153F4" w:rsidRDefault="00C3234F" w:rsidP="0071304E">
      <w:pPr>
        <w:rPr>
          <w:rFonts w:ascii="Calibri Light" w:hAnsi="Calibri Light"/>
          <w:b/>
          <w:sz w:val="26"/>
          <w:szCs w:val="26"/>
          <w:lang w:val="pl-PL"/>
        </w:rPr>
      </w:pPr>
      <w:r w:rsidRPr="00A153F4">
        <w:rPr>
          <w:rFonts w:ascii="Calibri Light" w:hAnsi="Calibri Light"/>
          <w:b/>
          <w:sz w:val="26"/>
          <w:szCs w:val="26"/>
          <w:lang w:val="pl-PL"/>
        </w:rPr>
        <w:t xml:space="preserve">Instalacja: </w:t>
      </w:r>
    </w:p>
    <w:p w:rsidR="00C3234F" w:rsidRPr="00A153F4" w:rsidRDefault="00C3234F" w:rsidP="0071304E">
      <w:p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Wystarczy w konsoli (cmd) wpisać gem install calabash-android. (Lub w razie konieczności sudo gem install calabash-android). Instalacja powinna zostać uruchomiona automatycznie. </w:t>
      </w:r>
    </w:p>
    <w:p w:rsidR="00C3234F" w:rsidRPr="00A153F4" w:rsidRDefault="00C3234F" w:rsidP="0071304E">
      <w:p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Na warsztatach te kroki nie muszą być wykonywane. Środowisko jest gotowe do działania. </w:t>
      </w:r>
    </w:p>
    <w:p w:rsidR="00C3234F" w:rsidRPr="00A153F4" w:rsidRDefault="0071304E">
      <w:p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 </w:t>
      </w:r>
    </w:p>
    <w:p w:rsidR="00C3234F" w:rsidRPr="00A153F4" w:rsidRDefault="00C3234F">
      <w:p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br w:type="page"/>
      </w:r>
    </w:p>
    <w:p w:rsidR="00401177" w:rsidRPr="00A153F4" w:rsidRDefault="00C3234F" w:rsidP="00C3234F">
      <w:pPr>
        <w:pStyle w:val="nagwek10"/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lastRenderedPageBreak/>
        <w:t xml:space="preserve">Tworzenie szkieletu </w:t>
      </w:r>
    </w:p>
    <w:p w:rsidR="002401CD" w:rsidRPr="00A153F4" w:rsidRDefault="00F5347B" w:rsidP="00C3234F">
      <w:pPr>
        <w:rPr>
          <w:rFonts w:ascii="Calibri Light" w:hAnsi="Calibri Light"/>
          <w:b/>
          <w:sz w:val="26"/>
          <w:szCs w:val="26"/>
          <w:lang w:val="pl-PL"/>
        </w:rPr>
      </w:pPr>
      <w:r w:rsidRPr="00A153F4">
        <w:rPr>
          <w:rFonts w:ascii="Calibri Light" w:hAnsi="Calibri Light"/>
          <w:b/>
          <w:sz w:val="26"/>
          <w:szCs w:val="26"/>
          <w:lang w:val="pl-PL"/>
        </w:rPr>
        <w:t>ZADANIE 1</w:t>
      </w:r>
    </w:p>
    <w:p w:rsidR="002401CD" w:rsidRPr="00A153F4" w:rsidRDefault="00C3234F" w:rsidP="00C3234F">
      <w:p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W plikach dostarczonych na początku warsztatów znajduje się katalog Calabash. </w:t>
      </w:r>
    </w:p>
    <w:p w:rsidR="002401CD" w:rsidRPr="00A153F4" w:rsidRDefault="002401CD" w:rsidP="002401CD">
      <w:pPr>
        <w:pStyle w:val="Akapitzlist"/>
        <w:numPr>
          <w:ilvl w:val="0"/>
          <w:numId w:val="6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>Sprawdź czy w folderze znajduje się plik QE2016.apk</w:t>
      </w:r>
    </w:p>
    <w:p w:rsidR="002401CD" w:rsidRPr="00A153F4" w:rsidRDefault="002401CD" w:rsidP="002401CD">
      <w:pPr>
        <w:pStyle w:val="Akapitzlist"/>
        <w:numPr>
          <w:ilvl w:val="0"/>
          <w:numId w:val="6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>Skopiuj do schowka ścieżkę do folderu Calabash  np. C:\QE2016\Calabash</w:t>
      </w:r>
    </w:p>
    <w:p w:rsidR="002401CD" w:rsidRPr="00A153F4" w:rsidRDefault="00D470A4" w:rsidP="002401CD">
      <w:pPr>
        <w:pStyle w:val="Akapitzlist"/>
        <w:numPr>
          <w:ilvl w:val="0"/>
          <w:numId w:val="6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 xml:space="preserve">Otwórz konsole CMD </w:t>
      </w:r>
    </w:p>
    <w:p w:rsidR="002401CD" w:rsidRPr="00A153F4" w:rsidRDefault="002401CD" w:rsidP="002401CD">
      <w:pPr>
        <w:pStyle w:val="Akapitzlist"/>
        <w:numPr>
          <w:ilvl w:val="0"/>
          <w:numId w:val="6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>Przejdź do katalogu Calabash w konsoli cd C:\QE2016\Calabash</w:t>
      </w:r>
    </w:p>
    <w:p w:rsidR="002401CD" w:rsidRPr="00A153F4" w:rsidRDefault="002401CD" w:rsidP="002401CD">
      <w:p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Dzięki tym krokom znajdujemy się </w:t>
      </w:r>
      <w:r w:rsidR="00D470A4" w:rsidRPr="00A153F4">
        <w:rPr>
          <w:rFonts w:ascii="Calibri Light" w:hAnsi="Calibri Light"/>
          <w:lang w:val="pl-PL"/>
        </w:rPr>
        <w:t>w miejscu</w:t>
      </w:r>
      <w:r w:rsidRPr="00A153F4">
        <w:rPr>
          <w:rFonts w:ascii="Calibri Light" w:hAnsi="Calibri Light"/>
          <w:lang w:val="pl-PL"/>
        </w:rPr>
        <w:t xml:space="preserve"> gdzie możemy stworzyć szkielet testów. </w:t>
      </w:r>
    </w:p>
    <w:p w:rsidR="002401CD" w:rsidRPr="00A153F4" w:rsidRDefault="002401CD" w:rsidP="002401CD">
      <w:pPr>
        <w:pStyle w:val="Akapitzlist"/>
        <w:numPr>
          <w:ilvl w:val="0"/>
          <w:numId w:val="7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>Wracamy do konsoli, do miejsca gdzie przechodziliśmy do katalogu Calabash</w:t>
      </w:r>
    </w:p>
    <w:p w:rsidR="002401CD" w:rsidRPr="00A153F4" w:rsidRDefault="002401CD" w:rsidP="002401CD">
      <w:pPr>
        <w:pStyle w:val="Akapitzlist"/>
        <w:numPr>
          <w:ilvl w:val="0"/>
          <w:numId w:val="7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Wpisujemy polecenie </w:t>
      </w:r>
      <w:r w:rsidRPr="00A153F4">
        <w:rPr>
          <w:rFonts w:ascii="Calibri Light" w:hAnsi="Calibri Light"/>
          <w:b/>
          <w:lang w:val="pl-PL"/>
        </w:rPr>
        <w:t>calabash-android gen</w:t>
      </w:r>
    </w:p>
    <w:p w:rsidR="002401CD" w:rsidRPr="00A153F4" w:rsidRDefault="002401CD" w:rsidP="002401CD">
      <w:pPr>
        <w:pStyle w:val="Akapitzlist"/>
        <w:numPr>
          <w:ilvl w:val="0"/>
          <w:numId w:val="7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Potwierdzamy swój wybór i w ten sposób automatycznie wygenerowaliśmy szkielet testowy. </w:t>
      </w:r>
    </w:p>
    <w:p w:rsidR="00F5347B" w:rsidRPr="00A153F4" w:rsidRDefault="002401CD" w:rsidP="002401CD">
      <w:pPr>
        <w:pStyle w:val="Akapitzlist"/>
        <w:numPr>
          <w:ilvl w:val="0"/>
          <w:numId w:val="7"/>
        </w:numPr>
        <w:rPr>
          <w:rFonts w:ascii="Calibri Light" w:hAnsi="Calibri Light"/>
          <w:b/>
          <w:lang w:val="pl-PL"/>
        </w:rPr>
      </w:pPr>
      <w:r w:rsidRPr="00A153F4">
        <w:rPr>
          <w:rFonts w:ascii="Calibri Light" w:hAnsi="Calibri Light"/>
          <w:lang w:val="pl-PL"/>
        </w:rPr>
        <w:t xml:space="preserve">Możemy w eksploratorze plików podejrzeć rezultat: W folderze Calabash powinien znajdować się nowy folder </w:t>
      </w:r>
      <w:r w:rsidRPr="00A153F4">
        <w:rPr>
          <w:rFonts w:ascii="Calibri Light" w:hAnsi="Calibri Light"/>
          <w:b/>
          <w:lang w:val="pl-PL"/>
        </w:rPr>
        <w:t>features</w:t>
      </w:r>
      <w:r w:rsidRPr="00A153F4">
        <w:rPr>
          <w:rFonts w:ascii="Calibri Light" w:hAnsi="Calibri Light"/>
          <w:lang w:val="pl-PL"/>
        </w:rPr>
        <w:t xml:space="preserve"> a w nim kolejne katalogi </w:t>
      </w:r>
      <w:r w:rsidRPr="00A153F4">
        <w:rPr>
          <w:rFonts w:ascii="Calibri Light" w:hAnsi="Calibri Light"/>
          <w:b/>
          <w:lang w:val="pl-PL"/>
        </w:rPr>
        <w:t>step_definitions</w:t>
      </w:r>
      <w:r w:rsidRPr="00A153F4">
        <w:rPr>
          <w:rFonts w:ascii="Calibri Light" w:hAnsi="Calibri Light"/>
          <w:lang w:val="pl-PL"/>
        </w:rPr>
        <w:t xml:space="preserve"> oraz </w:t>
      </w:r>
      <w:r w:rsidRPr="00A153F4">
        <w:rPr>
          <w:rFonts w:ascii="Calibri Light" w:hAnsi="Calibri Light"/>
          <w:b/>
          <w:lang w:val="pl-PL"/>
        </w:rPr>
        <w:t>support</w:t>
      </w:r>
      <w:r w:rsidRPr="00A153F4">
        <w:rPr>
          <w:rFonts w:ascii="Calibri Light" w:hAnsi="Calibri Light"/>
          <w:lang w:val="pl-PL"/>
        </w:rPr>
        <w:t xml:space="preserve"> oraz</w:t>
      </w:r>
      <w:r w:rsidR="009D366A" w:rsidRPr="00A153F4">
        <w:rPr>
          <w:rFonts w:ascii="Calibri Light" w:hAnsi="Calibri Light"/>
          <w:lang w:val="pl-PL"/>
        </w:rPr>
        <w:t xml:space="preserve"> najważniejszy</w:t>
      </w:r>
      <w:r w:rsidRPr="00A153F4">
        <w:rPr>
          <w:rFonts w:ascii="Calibri Light" w:hAnsi="Calibri Light"/>
          <w:lang w:val="pl-PL"/>
        </w:rPr>
        <w:t xml:space="preserve"> plik feature –</w:t>
      </w:r>
      <w:r w:rsidRPr="00A153F4">
        <w:rPr>
          <w:rFonts w:ascii="Calibri Light" w:hAnsi="Calibri Light"/>
          <w:b/>
          <w:lang w:val="pl-PL"/>
        </w:rPr>
        <w:t xml:space="preserve"> my_first</w:t>
      </w:r>
      <w:r w:rsidR="009D366A" w:rsidRPr="00A153F4">
        <w:rPr>
          <w:rFonts w:ascii="Calibri Light" w:hAnsi="Calibri Light"/>
          <w:b/>
          <w:lang w:val="pl-PL"/>
        </w:rPr>
        <w:t>.feature</w:t>
      </w:r>
    </w:p>
    <w:p w:rsidR="00F5347B" w:rsidRPr="00A153F4" w:rsidRDefault="00F5347B">
      <w:pPr>
        <w:rPr>
          <w:rFonts w:ascii="Calibri Light" w:hAnsi="Calibri Light"/>
          <w:b/>
          <w:lang w:val="pl-PL"/>
        </w:rPr>
      </w:pPr>
      <w:r w:rsidRPr="00A153F4">
        <w:rPr>
          <w:rFonts w:ascii="Calibri Light" w:hAnsi="Calibri Light"/>
          <w:b/>
          <w:lang w:val="pl-PL"/>
        </w:rPr>
        <w:br w:type="page"/>
      </w:r>
    </w:p>
    <w:p w:rsidR="00F5347B" w:rsidRPr="00A153F4" w:rsidRDefault="00F5347B" w:rsidP="00375711">
      <w:pPr>
        <w:pStyle w:val="nagwek10"/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lastRenderedPageBreak/>
        <w:t>Praca z konsolą Calabasha</w:t>
      </w:r>
    </w:p>
    <w:p w:rsidR="00375711" w:rsidRPr="00A153F4" w:rsidRDefault="00375711" w:rsidP="00375711">
      <w:pPr>
        <w:rPr>
          <w:rFonts w:ascii="Calibri Light" w:hAnsi="Calibri Light"/>
          <w:b/>
          <w:sz w:val="26"/>
          <w:szCs w:val="26"/>
          <w:lang w:val="pl-PL"/>
        </w:rPr>
      </w:pPr>
      <w:r w:rsidRPr="00A153F4">
        <w:rPr>
          <w:rFonts w:ascii="Calibri Light" w:hAnsi="Calibri Light"/>
          <w:b/>
          <w:sz w:val="26"/>
          <w:szCs w:val="26"/>
          <w:lang w:val="pl-PL"/>
        </w:rPr>
        <w:t>ZADANIE 2 – Uruchomienie konsoli</w:t>
      </w:r>
    </w:p>
    <w:p w:rsidR="00375711" w:rsidRPr="00A153F4" w:rsidRDefault="00375711" w:rsidP="00F5347B">
      <w:p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Konsola Calabasha pozwala nam uzyskać informacje o elementach aplikacji. Dzięki którym można sprawnie tworzyć testy. </w:t>
      </w:r>
    </w:p>
    <w:p w:rsidR="00375711" w:rsidRPr="00A153F4" w:rsidRDefault="00375711" w:rsidP="00375711">
      <w:pPr>
        <w:pStyle w:val="Akapitzlist"/>
        <w:numPr>
          <w:ilvl w:val="0"/>
          <w:numId w:val="8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>Uruchom emulator urządzenia np. poprzez Android studio</w:t>
      </w:r>
    </w:p>
    <w:p w:rsidR="00375711" w:rsidRPr="00A153F4" w:rsidRDefault="00375711" w:rsidP="00375711">
      <w:pPr>
        <w:pStyle w:val="Akapitzlist"/>
        <w:numPr>
          <w:ilvl w:val="0"/>
          <w:numId w:val="8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Upewnij </w:t>
      </w:r>
      <w:r w:rsidR="00D470A4" w:rsidRPr="00A153F4">
        <w:rPr>
          <w:rFonts w:ascii="Calibri Light" w:hAnsi="Calibri Light"/>
          <w:lang w:val="pl-PL"/>
        </w:rPr>
        <w:t>się, że</w:t>
      </w:r>
      <w:r w:rsidRPr="00A153F4">
        <w:rPr>
          <w:rFonts w:ascii="Calibri Light" w:hAnsi="Calibri Light"/>
          <w:lang w:val="pl-PL"/>
        </w:rPr>
        <w:t xml:space="preserve"> w folderze Calabash znajduje się plik QE2016.apk</w:t>
      </w:r>
    </w:p>
    <w:p w:rsidR="00375711" w:rsidRPr="00A153F4" w:rsidRDefault="00375711" w:rsidP="00375711">
      <w:pPr>
        <w:pStyle w:val="Akapitzlist"/>
        <w:numPr>
          <w:ilvl w:val="0"/>
          <w:numId w:val="8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Wróć do konsoli, upewnij </w:t>
      </w:r>
      <w:r w:rsidR="00D470A4" w:rsidRPr="00A153F4">
        <w:rPr>
          <w:rFonts w:ascii="Calibri Light" w:hAnsi="Calibri Light"/>
          <w:lang w:val="pl-PL"/>
        </w:rPr>
        <w:t>się, że</w:t>
      </w:r>
      <w:r w:rsidRPr="00A153F4">
        <w:rPr>
          <w:rFonts w:ascii="Calibri Light" w:hAnsi="Calibri Light"/>
          <w:lang w:val="pl-PL"/>
        </w:rPr>
        <w:t xml:space="preserve"> nadal jesteś w katalogu Calabash i wpisz: </w:t>
      </w:r>
      <w:r w:rsidRPr="00A153F4">
        <w:rPr>
          <w:rFonts w:ascii="Calibri Light" w:hAnsi="Calibri Light"/>
          <w:b/>
          <w:lang w:val="pl-PL"/>
        </w:rPr>
        <w:t xml:space="preserve">android-calabash console QE2016.apk </w:t>
      </w:r>
    </w:p>
    <w:p w:rsidR="00375711" w:rsidRPr="00A153F4" w:rsidRDefault="00375711" w:rsidP="00375711">
      <w:pPr>
        <w:pStyle w:val="Akapitzlist"/>
        <w:numPr>
          <w:ilvl w:val="0"/>
          <w:numId w:val="8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Gdy serwer wystartuje, wpisz: </w:t>
      </w:r>
      <w:r w:rsidRPr="00A153F4">
        <w:rPr>
          <w:rFonts w:ascii="Calibri Light" w:hAnsi="Calibri Light"/>
          <w:b/>
          <w:lang w:val="pl-PL"/>
        </w:rPr>
        <w:t>reinstall_apps</w:t>
      </w:r>
      <w:r w:rsidRPr="00A153F4">
        <w:rPr>
          <w:rFonts w:ascii="Calibri Light" w:hAnsi="Calibri Light"/>
          <w:lang w:val="pl-PL"/>
        </w:rPr>
        <w:t>, aplikacja powinna zostać zainstalowana na emulatorze</w:t>
      </w:r>
    </w:p>
    <w:p w:rsidR="00375711" w:rsidRPr="00A153F4" w:rsidRDefault="00375711" w:rsidP="00375711">
      <w:pPr>
        <w:pStyle w:val="Akapitzlist"/>
        <w:numPr>
          <w:ilvl w:val="0"/>
          <w:numId w:val="8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Wpisz w konsoli by uruchomić aplikację na urządzeniu: </w:t>
      </w:r>
      <w:r w:rsidRPr="00A153F4">
        <w:rPr>
          <w:rFonts w:ascii="Calibri Light" w:hAnsi="Calibri Light"/>
          <w:b/>
          <w:lang w:val="pl-PL"/>
        </w:rPr>
        <w:t>start_test_server</w:t>
      </w:r>
      <w:r w:rsidR="00EA0EA0" w:rsidRPr="00A153F4">
        <w:rPr>
          <w:rFonts w:ascii="Calibri Light" w:hAnsi="Calibri Light"/>
          <w:b/>
          <w:lang w:val="pl-PL"/>
        </w:rPr>
        <w:t>_in_background</w:t>
      </w:r>
    </w:p>
    <w:tbl>
      <w:tblPr>
        <w:tblStyle w:val="Tabelaporad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EA0EA0" w:rsidRPr="00A153F4" w:rsidTr="0036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EA0EA0" w:rsidRPr="00A153F4" w:rsidRDefault="00EA0EA0" w:rsidP="00362DF9">
            <w:pPr>
              <w:pStyle w:val="Ikona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noProof/>
                <w:lang w:val="pl-PL" w:eastAsia="pl-PL"/>
              </w:rPr>
              <mc:AlternateContent>
                <mc:Choice Requires="wpg">
                  <w:drawing>
                    <wp:inline distT="0" distB="0" distL="0" distR="0" wp14:anchorId="06CCE46D" wp14:editId="7D63EC48">
                      <wp:extent cx="228600" cy="228600"/>
                      <wp:effectExtent l="0" t="0" r="0" b="0"/>
                      <wp:docPr id="116" name="Grupa 19" descr="Ikona porad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7" name="Elipsa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Dowolny kształt 11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E9CF73" id="Grupa 19" o:spid="_x0000_s1026" alt="Ikona porady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">
                      <v:oval id="Elipsa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" fillcolor="#f24f4f [3204]" stroked="f" strokeweight="0">
                        <v:stroke joinstyle="miter"/>
                        <o:lock v:ext="edit" aspectratio="t"/>
                      </v:oval>
                      <v:shape id="Dowolny kształt 118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:rsidR="00EA0EA0" w:rsidRPr="00A153F4" w:rsidRDefault="00EA0EA0" w:rsidP="00362DF9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lang w:val="pl-PL"/>
              </w:rPr>
              <w:t xml:space="preserve"> Upewnij </w:t>
            </w:r>
            <w:r w:rsidR="00D470A4" w:rsidRPr="00A153F4">
              <w:rPr>
                <w:rFonts w:ascii="Calibri Light" w:hAnsi="Calibri Light"/>
                <w:lang w:val="pl-PL"/>
              </w:rPr>
              <w:t>się, że</w:t>
            </w:r>
            <w:r w:rsidRPr="00A153F4">
              <w:rPr>
                <w:rFonts w:ascii="Calibri Light" w:hAnsi="Calibri Light"/>
                <w:lang w:val="pl-PL"/>
              </w:rPr>
              <w:t xml:space="preserve"> aplikacja została uruchomiona na emulatorze. Jeśli tak można rozpocząć tworzenie zapytań.</w:t>
            </w:r>
          </w:p>
        </w:tc>
      </w:tr>
    </w:tbl>
    <w:p w:rsidR="00EA0EA0" w:rsidRPr="00A153F4" w:rsidRDefault="00EA0EA0">
      <w:pPr>
        <w:pStyle w:val="nagwek20"/>
        <w:rPr>
          <w:rFonts w:ascii="Calibri Light" w:hAnsi="Calibri Light"/>
          <w:lang w:val="pl-PL"/>
        </w:rPr>
      </w:pPr>
    </w:p>
    <w:p w:rsidR="00DD73A1" w:rsidRPr="00A153F4" w:rsidRDefault="00DD73A1">
      <w:pPr>
        <w:rPr>
          <w:rFonts w:ascii="Calibri Light" w:hAnsi="Calibri Light"/>
          <w:b/>
          <w:sz w:val="26"/>
          <w:szCs w:val="26"/>
          <w:lang w:val="pl-PL"/>
        </w:rPr>
      </w:pPr>
      <w:r w:rsidRPr="00A153F4">
        <w:rPr>
          <w:rFonts w:ascii="Calibri Light" w:hAnsi="Calibri Light"/>
          <w:b/>
          <w:sz w:val="26"/>
          <w:szCs w:val="26"/>
          <w:lang w:val="pl-PL"/>
        </w:rPr>
        <w:t>ZADANIE 3 – Tworzenie zapytań</w:t>
      </w:r>
      <w:r w:rsidR="00522D8A">
        <w:rPr>
          <w:rFonts w:ascii="Calibri Light" w:hAnsi="Calibri Light"/>
          <w:b/>
          <w:sz w:val="26"/>
          <w:szCs w:val="26"/>
          <w:lang w:val="pl-PL"/>
        </w:rPr>
        <w:t xml:space="preserve"> oraz wykonywanie akcji</w:t>
      </w:r>
    </w:p>
    <w:p w:rsidR="004D5449" w:rsidRPr="00A153F4" w:rsidRDefault="00DD73A1" w:rsidP="004D5449">
      <w:p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>Gdy mam aktywny marker</w:t>
      </w:r>
      <w:r w:rsidRPr="00A153F4">
        <w:rPr>
          <w:rFonts w:ascii="Calibri Light" w:hAnsi="Calibri Light"/>
          <w:i/>
          <w:lang w:val="pl-PL"/>
        </w:rPr>
        <w:t xml:space="preserve"> irb(main) &gt;</w:t>
      </w:r>
      <w:r w:rsidRPr="00A153F4">
        <w:rPr>
          <w:rFonts w:ascii="Calibri Light" w:hAnsi="Calibri Light"/>
          <w:b/>
          <w:i/>
          <w:lang w:val="pl-PL"/>
        </w:rPr>
        <w:t xml:space="preserve"> </w:t>
      </w:r>
      <w:r w:rsidRPr="00A153F4">
        <w:rPr>
          <w:rFonts w:ascii="Calibri Light" w:hAnsi="Calibri Light"/>
          <w:lang w:val="pl-PL"/>
        </w:rPr>
        <w:t xml:space="preserve">możemy zacząć tworzyć zapytania w konsoli.  </w:t>
      </w:r>
      <w:r w:rsidR="004D5449" w:rsidRPr="00A153F4">
        <w:rPr>
          <w:rFonts w:ascii="Calibri Light" w:hAnsi="Calibri Light"/>
          <w:lang w:val="pl-PL"/>
        </w:rPr>
        <w:t xml:space="preserve">Zawsze zwracana jest tablica wyników. Możemy wyszukiwać widoki, obiekty oraz tworzyć asercje. </w:t>
      </w:r>
    </w:p>
    <w:p w:rsidR="004D5449" w:rsidRPr="00A153F4" w:rsidRDefault="004D5449" w:rsidP="004D5449">
      <w:pPr>
        <w:pStyle w:val="Akapitzlist"/>
        <w:numPr>
          <w:ilvl w:val="0"/>
          <w:numId w:val="20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Podstawowe </w:t>
      </w:r>
      <w:r w:rsidR="00D470A4" w:rsidRPr="00A153F4">
        <w:rPr>
          <w:rFonts w:ascii="Calibri Light" w:hAnsi="Calibri Light"/>
          <w:lang w:val="pl-PL"/>
        </w:rPr>
        <w:t>zapytanie, które</w:t>
      </w:r>
      <w:r w:rsidRPr="00A153F4">
        <w:rPr>
          <w:rFonts w:ascii="Calibri Light" w:hAnsi="Calibri Light"/>
          <w:lang w:val="pl-PL"/>
        </w:rPr>
        <w:t xml:space="preserve"> wyświetli nam wszystkie elementy:</w:t>
      </w:r>
    </w:p>
    <w:p w:rsidR="004C4A70" w:rsidRDefault="00D64F0B" w:rsidP="004C4A70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query(</w:t>
      </w:r>
      <w:r w:rsidRPr="00EE7D81">
        <w:rPr>
          <w:rFonts w:ascii="Calibri Light" w:hAnsi="Calibri Light"/>
          <w:lang w:val="pl-PL"/>
        </w:rPr>
        <w:t>"</w:t>
      </w:r>
      <w:r w:rsidR="004D5449" w:rsidRPr="00A153F4">
        <w:rPr>
          <w:rFonts w:ascii="Calibri Light" w:hAnsi="Calibri Light"/>
          <w:lang w:val="pl-PL"/>
        </w:rPr>
        <w:t>*</w:t>
      </w:r>
      <w:r w:rsidRPr="00EE7D81">
        <w:rPr>
          <w:rFonts w:ascii="Calibri Light" w:hAnsi="Calibri Light"/>
          <w:lang w:val="pl-PL"/>
        </w:rPr>
        <w:t>"</w:t>
      </w:r>
      <w:r w:rsidR="004D5449" w:rsidRPr="00A153F4">
        <w:rPr>
          <w:rFonts w:ascii="Calibri Light" w:hAnsi="Calibri Light"/>
          <w:lang w:val="pl-PL"/>
        </w:rPr>
        <w:t>)</w:t>
      </w:r>
    </w:p>
    <w:p w:rsidR="00522D8A" w:rsidRPr="00522D8A" w:rsidRDefault="00522D8A" w:rsidP="00522D8A">
      <w:pPr>
        <w:pStyle w:val="Akapitzlist"/>
        <w:ind w:left="1440"/>
        <w:rPr>
          <w:rFonts w:ascii="Calibri Light" w:hAnsi="Calibri Light"/>
          <w:lang w:val="pl-PL"/>
        </w:rPr>
      </w:pPr>
    </w:p>
    <w:p w:rsidR="00A153F4" w:rsidRDefault="004C4A70" w:rsidP="004C4A70">
      <w:pPr>
        <w:pStyle w:val="Akapitzlist"/>
        <w:numPr>
          <w:ilvl w:val="0"/>
          <w:numId w:val="20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Na podstawie zwróconych elementów możemy odfiltrować </w:t>
      </w:r>
      <w:r w:rsidR="00536DA1" w:rsidRPr="00A153F4">
        <w:rPr>
          <w:rFonts w:ascii="Calibri Light" w:hAnsi="Calibri Light"/>
          <w:lang w:val="pl-PL"/>
        </w:rPr>
        <w:t>dane po klasie</w:t>
      </w:r>
      <w:r w:rsidRPr="00A153F4">
        <w:rPr>
          <w:rFonts w:ascii="Calibri Light" w:hAnsi="Calibri Light"/>
          <w:lang w:val="pl-PL"/>
        </w:rPr>
        <w:t>.</w:t>
      </w:r>
      <w:r w:rsidR="00A153F4">
        <w:rPr>
          <w:rFonts w:ascii="Calibri Light" w:hAnsi="Calibri Light"/>
          <w:lang w:val="pl-PL"/>
        </w:rPr>
        <w:t xml:space="preserve"> Składnia: </w:t>
      </w:r>
    </w:p>
    <w:p w:rsidR="004C4A70" w:rsidRPr="00A153F4" w:rsidRDefault="00BD5CA1" w:rsidP="00A153F4">
      <w:pPr>
        <w:pStyle w:val="Akapitzlist"/>
        <w:rPr>
          <w:rFonts w:ascii="Calibri Light" w:hAnsi="Calibri Light"/>
          <w:lang w:val="pl-PL"/>
        </w:rPr>
      </w:pPr>
      <w:r>
        <w:rPr>
          <w:rFonts w:ascii="Calibri Light" w:hAnsi="Calibri Light"/>
          <w:b/>
          <w:lang w:val="pl-PL"/>
        </w:rPr>
        <w:t>q</w:t>
      </w:r>
      <w:r w:rsidR="00A153F4" w:rsidRPr="00BD5CA1">
        <w:rPr>
          <w:rFonts w:ascii="Calibri Light" w:hAnsi="Calibri Light"/>
          <w:b/>
          <w:lang w:val="pl-PL"/>
        </w:rPr>
        <w:t>uery(„</w:t>
      </w:r>
      <w:r w:rsidR="00D470A4">
        <w:rPr>
          <w:rFonts w:ascii="Calibri Light" w:hAnsi="Calibri Light"/>
          <w:b/>
          <w:lang w:val="pl-PL"/>
        </w:rPr>
        <w:t>n</w:t>
      </w:r>
      <w:r w:rsidR="00D470A4" w:rsidRPr="00BD5CA1">
        <w:rPr>
          <w:rFonts w:ascii="Calibri Light" w:hAnsi="Calibri Light"/>
          <w:b/>
          <w:lang w:val="pl-PL"/>
        </w:rPr>
        <w:t>azwaKlasy”)</w:t>
      </w:r>
      <w:r w:rsidR="00D470A4" w:rsidRPr="00A153F4">
        <w:rPr>
          <w:rFonts w:ascii="Calibri Light" w:hAnsi="Calibri Light"/>
          <w:lang w:val="pl-PL"/>
        </w:rPr>
        <w:t xml:space="preserve"> </w:t>
      </w:r>
      <w:r w:rsidR="00D470A4">
        <w:rPr>
          <w:rFonts w:ascii="Calibri Light" w:hAnsi="Calibri Light"/>
          <w:lang w:val="pl-PL"/>
        </w:rPr>
        <w:t>Wpisz</w:t>
      </w:r>
      <w:r w:rsidR="00D961E8" w:rsidRPr="00A153F4">
        <w:rPr>
          <w:rFonts w:ascii="Calibri Light" w:hAnsi="Calibri Light"/>
          <w:lang w:val="pl-PL"/>
        </w:rPr>
        <w:t xml:space="preserve"> poniższe query i obserwuj wyniki:</w:t>
      </w:r>
    </w:p>
    <w:p w:rsidR="00D961E8" w:rsidRPr="00A153F4" w:rsidRDefault="00D64F0B" w:rsidP="00D961E8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query(</w:t>
      </w:r>
      <w:r w:rsidRPr="00EE7D81">
        <w:rPr>
          <w:rFonts w:ascii="Calibri Light" w:hAnsi="Calibri Light"/>
          <w:lang w:val="pl-PL"/>
        </w:rPr>
        <w:t>"</w:t>
      </w:r>
      <w:r w:rsidR="00D961E8" w:rsidRPr="00A153F4">
        <w:rPr>
          <w:rFonts w:ascii="Calibri Light" w:hAnsi="Calibri Light"/>
          <w:lang w:val="pl-PL"/>
        </w:rPr>
        <w:t>View</w:t>
      </w:r>
      <w:r w:rsidRPr="00EE7D81">
        <w:rPr>
          <w:rFonts w:ascii="Calibri Light" w:hAnsi="Calibri Light"/>
          <w:lang w:val="pl-PL"/>
        </w:rPr>
        <w:t>"</w:t>
      </w:r>
      <w:r w:rsidR="00D961E8" w:rsidRPr="00A153F4">
        <w:rPr>
          <w:rFonts w:ascii="Calibri Light" w:hAnsi="Calibri Light"/>
          <w:lang w:val="pl-PL"/>
        </w:rPr>
        <w:t>)</w:t>
      </w:r>
    </w:p>
    <w:p w:rsidR="00536DA1" w:rsidRDefault="00D64F0B" w:rsidP="00536DA1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query(</w:t>
      </w:r>
      <w:r w:rsidRPr="00EE7D81">
        <w:rPr>
          <w:rFonts w:ascii="Calibri Light" w:hAnsi="Calibri Light"/>
          <w:lang w:val="pl-PL"/>
        </w:rPr>
        <w:t>"</w:t>
      </w:r>
      <w:r w:rsidR="00D961E8" w:rsidRPr="00A153F4">
        <w:rPr>
          <w:rFonts w:ascii="Calibri Light" w:hAnsi="Calibri Light"/>
          <w:lang w:val="pl-PL"/>
        </w:rPr>
        <w:t>TextView</w:t>
      </w:r>
      <w:r w:rsidRPr="00EE7D81">
        <w:rPr>
          <w:rFonts w:ascii="Calibri Light" w:hAnsi="Calibri Light"/>
          <w:lang w:val="pl-PL"/>
        </w:rPr>
        <w:t>"</w:t>
      </w:r>
      <w:r w:rsidR="00D961E8" w:rsidRPr="00A153F4">
        <w:rPr>
          <w:rFonts w:ascii="Calibri Light" w:hAnsi="Calibri Light"/>
          <w:lang w:val="pl-PL"/>
        </w:rPr>
        <w:t>)</w:t>
      </w:r>
    </w:p>
    <w:p w:rsidR="00A153F4" w:rsidRPr="00A153F4" w:rsidRDefault="00D64F0B" w:rsidP="00536DA1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query(</w:t>
      </w:r>
      <w:r w:rsidRPr="00EE7D81">
        <w:rPr>
          <w:rFonts w:ascii="Calibri Light" w:hAnsi="Calibri Light"/>
          <w:lang w:val="pl-PL"/>
        </w:rPr>
        <w:t>"</w:t>
      </w:r>
      <w:r>
        <w:rPr>
          <w:rFonts w:ascii="Calibri Light" w:hAnsi="Calibri Light"/>
          <w:lang w:val="pl-PL"/>
        </w:rPr>
        <w:t>ActionBarContainer</w:t>
      </w:r>
      <w:r w:rsidRPr="00EE7D81">
        <w:rPr>
          <w:rFonts w:ascii="Calibri Light" w:hAnsi="Calibri Light"/>
          <w:lang w:val="pl-PL"/>
        </w:rPr>
        <w:t>"</w:t>
      </w:r>
      <w:r w:rsidR="00A153F4">
        <w:rPr>
          <w:rFonts w:ascii="Calibri Light" w:hAnsi="Calibri Light"/>
          <w:lang w:val="pl-PL"/>
        </w:rPr>
        <w:t>)</w:t>
      </w:r>
    </w:p>
    <w:p w:rsidR="00536DA1" w:rsidRPr="00A153F4" w:rsidRDefault="00536DA1" w:rsidP="00536DA1">
      <w:pPr>
        <w:pStyle w:val="Akapitzlist"/>
        <w:numPr>
          <w:ilvl w:val="0"/>
          <w:numId w:val="20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 xml:space="preserve">Spróbuj sam stworzyć query które wyświetli Ci dane dotyczące buttona. </w:t>
      </w:r>
    </w:p>
    <w:p w:rsidR="00BB07E1" w:rsidRDefault="00BB07E1" w:rsidP="00536DA1">
      <w:pPr>
        <w:pStyle w:val="Akapitzlist"/>
        <w:numPr>
          <w:ilvl w:val="0"/>
          <w:numId w:val="20"/>
        </w:numPr>
        <w:rPr>
          <w:rFonts w:ascii="Calibri Light" w:hAnsi="Calibri Light"/>
          <w:lang w:val="pl-PL"/>
        </w:rPr>
      </w:pPr>
      <w:r w:rsidRPr="00BF5CDA">
        <w:rPr>
          <w:rFonts w:ascii="Calibri Light" w:hAnsi="Calibri Light"/>
          <w:b/>
          <w:lang w:val="pl-PL"/>
        </w:rPr>
        <w:t>Dodaj manualnie na symulatorze owoc</w:t>
      </w:r>
      <w:r w:rsidR="00A153F4" w:rsidRPr="00BF5CDA">
        <w:rPr>
          <w:rFonts w:ascii="Calibri Light" w:hAnsi="Calibri Light"/>
          <w:b/>
          <w:lang w:val="pl-PL"/>
        </w:rPr>
        <w:t>: Banan</w:t>
      </w:r>
      <w:r w:rsidR="00A153F4" w:rsidRPr="00A153F4">
        <w:rPr>
          <w:rFonts w:ascii="Calibri Light" w:hAnsi="Calibri Light"/>
          <w:lang w:val="pl-PL"/>
        </w:rPr>
        <w:t>, a następnie wylistuj elementy</w:t>
      </w:r>
      <w:r w:rsidR="00BF5CDA">
        <w:rPr>
          <w:rFonts w:ascii="Calibri Light" w:hAnsi="Calibri Light"/>
          <w:lang w:val="pl-PL"/>
        </w:rPr>
        <w:t xml:space="preserve"> na konsoli</w:t>
      </w:r>
      <w:r w:rsidR="00A153F4" w:rsidRPr="00A153F4">
        <w:rPr>
          <w:rFonts w:ascii="Calibri Light" w:hAnsi="Calibri Light"/>
          <w:lang w:val="pl-PL"/>
        </w:rPr>
        <w:t xml:space="preserve">. Zwróć </w:t>
      </w:r>
      <w:r w:rsidR="00D470A4" w:rsidRPr="00A153F4">
        <w:rPr>
          <w:rFonts w:ascii="Calibri Light" w:hAnsi="Calibri Light"/>
          <w:lang w:val="pl-PL"/>
        </w:rPr>
        <w:t>uwagę, że</w:t>
      </w:r>
      <w:r w:rsidR="00A153F4" w:rsidRPr="00A153F4">
        <w:rPr>
          <w:rFonts w:ascii="Calibri Light" w:hAnsi="Calibri Light"/>
          <w:lang w:val="pl-PL"/>
        </w:rPr>
        <w:t xml:space="preserve"> zwrócono więcej elementów. </w:t>
      </w:r>
      <w:r w:rsidR="00A153F4">
        <w:rPr>
          <w:rFonts w:ascii="Calibri Light" w:hAnsi="Calibri Light"/>
          <w:lang w:val="pl-PL"/>
        </w:rPr>
        <w:t>Możemy</w:t>
      </w:r>
      <w:r w:rsidR="00BD5CA1">
        <w:rPr>
          <w:rFonts w:ascii="Calibri Light" w:hAnsi="Calibri Light"/>
          <w:lang w:val="pl-PL"/>
        </w:rPr>
        <w:t xml:space="preserve"> filtrować wyniki na podstawie np. id wt</w:t>
      </w:r>
      <w:r w:rsidR="00D64F0B">
        <w:rPr>
          <w:rFonts w:ascii="Calibri Light" w:hAnsi="Calibri Light"/>
          <w:lang w:val="pl-PL"/>
        </w:rPr>
        <w:t>edy składnia wygląda tak query(</w:t>
      </w:r>
      <w:r w:rsidR="00D64F0B" w:rsidRPr="00EE7D81">
        <w:rPr>
          <w:rFonts w:ascii="Calibri Light" w:hAnsi="Calibri Light"/>
          <w:lang w:val="pl-PL"/>
        </w:rPr>
        <w:t>"</w:t>
      </w:r>
      <w:r w:rsidR="00BD5CA1">
        <w:rPr>
          <w:rFonts w:ascii="Calibri Light" w:hAnsi="Calibri Light"/>
          <w:lang w:val="pl-PL"/>
        </w:rPr>
        <w:t>nazwa</w:t>
      </w:r>
      <w:r w:rsidR="00D64F0B">
        <w:rPr>
          <w:rFonts w:ascii="Calibri Light" w:hAnsi="Calibri Light"/>
          <w:lang w:val="pl-PL"/>
        </w:rPr>
        <w:t>Klasy</w:t>
      </w:r>
      <w:r w:rsidR="00D64F0B" w:rsidRPr="00EE7D81">
        <w:rPr>
          <w:rFonts w:ascii="Calibri Light" w:hAnsi="Calibri Light"/>
          <w:lang w:val="pl-PL"/>
        </w:rPr>
        <w:t>"</w:t>
      </w:r>
      <w:r w:rsidR="00BD5CA1">
        <w:rPr>
          <w:rFonts w:ascii="Calibri Light" w:hAnsi="Calibri Light"/>
          <w:lang w:val="pl-PL"/>
        </w:rPr>
        <w:t xml:space="preserve"> id: ‘wartość</w:t>
      </w:r>
      <w:r w:rsidR="00D470A4">
        <w:rPr>
          <w:rFonts w:ascii="Calibri Light" w:hAnsi="Calibri Light"/>
          <w:lang w:val="pl-PL"/>
        </w:rPr>
        <w:t>_</w:t>
      </w:r>
      <w:r w:rsidR="00BD5CA1">
        <w:rPr>
          <w:rFonts w:ascii="Calibri Light" w:hAnsi="Calibri Light"/>
          <w:lang w:val="pl-PL"/>
        </w:rPr>
        <w:t>Id’)</w:t>
      </w:r>
    </w:p>
    <w:p w:rsidR="00BD5CA1" w:rsidRDefault="00BD5CA1" w:rsidP="00BD5CA1">
      <w:pPr>
        <w:pStyle w:val="Akapitzlist"/>
        <w:numPr>
          <w:ilvl w:val="0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Przetestuj działanie query:</w:t>
      </w:r>
    </w:p>
    <w:p w:rsidR="00BD5CA1" w:rsidRDefault="00D64F0B" w:rsidP="00BD5CA1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query(</w:t>
      </w:r>
      <w:r w:rsidRPr="00EE7D81">
        <w:rPr>
          <w:rFonts w:ascii="Calibri Light" w:hAnsi="Calibri Light"/>
          <w:lang w:val="pl-PL"/>
        </w:rPr>
        <w:t>"</w:t>
      </w:r>
      <w:r>
        <w:rPr>
          <w:rFonts w:ascii="Calibri Light" w:hAnsi="Calibri Light"/>
          <w:lang w:val="pl-PL"/>
        </w:rPr>
        <w:t>AppCompatTextView</w:t>
      </w:r>
      <w:r w:rsidRPr="00EE7D81">
        <w:rPr>
          <w:rFonts w:ascii="Calibri Light" w:hAnsi="Calibri Light"/>
          <w:lang w:val="pl-PL"/>
        </w:rPr>
        <w:t>"</w:t>
      </w:r>
      <w:r w:rsidR="00BD5CA1">
        <w:rPr>
          <w:rFonts w:ascii="Calibri Light" w:hAnsi="Calibri Light"/>
          <w:lang w:val="pl-PL"/>
        </w:rPr>
        <w:t>)</w:t>
      </w:r>
    </w:p>
    <w:p w:rsidR="00BD5CA1" w:rsidRDefault="00D64F0B" w:rsidP="00BD5CA1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query(</w:t>
      </w:r>
      <w:r w:rsidRPr="00EE7D81">
        <w:rPr>
          <w:rFonts w:ascii="Calibri Light" w:hAnsi="Calibri Light"/>
          <w:lang w:val="pl-PL"/>
        </w:rPr>
        <w:t>"</w:t>
      </w:r>
      <w:r w:rsidR="00BD5CA1">
        <w:rPr>
          <w:rFonts w:ascii="Calibri Light" w:hAnsi="Calibri Light"/>
          <w:lang w:val="pl-PL"/>
        </w:rPr>
        <w:t>AppCompatTextView</w:t>
      </w:r>
      <w:r w:rsidRPr="00EE7D81">
        <w:rPr>
          <w:rFonts w:ascii="Calibri Light" w:hAnsi="Calibri Light"/>
          <w:lang w:val="pl-PL"/>
        </w:rPr>
        <w:t>"</w:t>
      </w:r>
      <w:r w:rsidR="00BD5CA1">
        <w:rPr>
          <w:rFonts w:ascii="Calibri Light" w:hAnsi="Calibri Light"/>
          <w:lang w:val="pl-PL"/>
        </w:rPr>
        <w:t xml:space="preserve"> id:’</w:t>
      </w:r>
      <w:r w:rsidR="005E2EEB">
        <w:rPr>
          <w:rFonts w:ascii="Calibri Light" w:hAnsi="Calibri Light"/>
          <w:lang w:val="pl-PL"/>
        </w:rPr>
        <w:t>text</w:t>
      </w:r>
      <w:r w:rsidR="00BD5CA1">
        <w:rPr>
          <w:rFonts w:ascii="Calibri Light" w:hAnsi="Calibri Light"/>
          <w:lang w:val="pl-PL"/>
        </w:rPr>
        <w:t>’)</w:t>
      </w:r>
    </w:p>
    <w:p w:rsidR="005E2EEB" w:rsidRDefault="005E2EEB" w:rsidP="00BD5CA1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query(</w:t>
      </w:r>
      <w:r w:rsidR="00D64F0B" w:rsidRPr="00EE7D81">
        <w:rPr>
          <w:rFonts w:ascii="Calibri Light" w:hAnsi="Calibri Light"/>
          <w:lang w:val="pl-PL"/>
        </w:rPr>
        <w:t>"</w:t>
      </w:r>
      <w:r>
        <w:rPr>
          <w:rFonts w:ascii="Calibri Light" w:hAnsi="Calibri Light"/>
          <w:lang w:val="pl-PL"/>
        </w:rPr>
        <w:t>AppCompatTextView text:’Banan’</w:t>
      </w:r>
      <w:r w:rsidR="00CE759A" w:rsidRPr="00EE7D81">
        <w:rPr>
          <w:rFonts w:ascii="Calibri Light" w:hAnsi="Calibri Light"/>
          <w:lang w:val="pl-PL"/>
        </w:rPr>
        <w:t>"</w:t>
      </w:r>
      <w:r>
        <w:rPr>
          <w:rFonts w:ascii="Calibri Light" w:hAnsi="Calibri Light"/>
          <w:lang w:val="pl-PL"/>
        </w:rPr>
        <w:t>)</w:t>
      </w:r>
    </w:p>
    <w:p w:rsidR="00BF5CDA" w:rsidRDefault="00BF5CDA" w:rsidP="00BF5CDA">
      <w:pPr>
        <w:pStyle w:val="Akapitzlist"/>
        <w:numPr>
          <w:ilvl w:val="0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Gdy nie znamy nazwy klasy a tylko widzimy jakiś element na ekranie możemy zastosować uproszczone query:</w:t>
      </w:r>
    </w:p>
    <w:p w:rsidR="00BF5CDA" w:rsidRDefault="00CE759A" w:rsidP="00BF5CDA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query(</w:t>
      </w:r>
      <w:r w:rsidRPr="00EE7D81">
        <w:rPr>
          <w:rFonts w:ascii="Calibri Light" w:hAnsi="Calibri Light"/>
          <w:lang w:val="pl-PL"/>
        </w:rPr>
        <w:t>"</w:t>
      </w:r>
      <w:r>
        <w:rPr>
          <w:rFonts w:ascii="Calibri Light" w:hAnsi="Calibri Light"/>
          <w:lang w:val="pl-PL"/>
        </w:rPr>
        <w:t>* marked:’Banan’</w:t>
      </w:r>
      <w:r w:rsidRPr="00EE7D81">
        <w:rPr>
          <w:rFonts w:ascii="Calibri Light" w:hAnsi="Calibri Light"/>
          <w:lang w:val="pl-PL"/>
        </w:rPr>
        <w:t>"</w:t>
      </w:r>
      <w:r w:rsidR="00BF5CDA">
        <w:rPr>
          <w:rFonts w:ascii="Calibri Light" w:hAnsi="Calibri Light"/>
          <w:lang w:val="pl-PL"/>
        </w:rPr>
        <w:t>)</w:t>
      </w:r>
    </w:p>
    <w:p w:rsidR="00BF5CDA" w:rsidRPr="00A153F4" w:rsidRDefault="00BF5CDA" w:rsidP="00BF5CDA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que</w:t>
      </w:r>
      <w:r w:rsidR="00CE759A">
        <w:rPr>
          <w:rFonts w:ascii="Calibri Light" w:hAnsi="Calibri Light"/>
          <w:lang w:val="pl-PL"/>
        </w:rPr>
        <w:t>ry(</w:t>
      </w:r>
      <w:r w:rsidR="00CE759A" w:rsidRPr="00EE7D81">
        <w:rPr>
          <w:rFonts w:ascii="Calibri Light" w:hAnsi="Calibri Light"/>
          <w:lang w:val="pl-PL"/>
        </w:rPr>
        <w:t>"</w:t>
      </w:r>
      <w:r w:rsidR="00CE759A">
        <w:rPr>
          <w:rFonts w:ascii="Calibri Light" w:hAnsi="Calibri Light"/>
          <w:lang w:val="pl-PL"/>
        </w:rPr>
        <w:t>* marked:’Category: fruits’</w:t>
      </w:r>
      <w:r w:rsidR="00CE759A" w:rsidRPr="00EE7D81">
        <w:rPr>
          <w:rFonts w:ascii="Calibri Light" w:hAnsi="Calibri Light"/>
          <w:lang w:val="pl-PL"/>
        </w:rPr>
        <w:t>"</w:t>
      </w:r>
      <w:r>
        <w:rPr>
          <w:rFonts w:ascii="Calibri Light" w:hAnsi="Calibri Light"/>
          <w:lang w:val="pl-PL"/>
        </w:rPr>
        <w:t>)</w:t>
      </w:r>
    </w:p>
    <w:tbl>
      <w:tblPr>
        <w:tblStyle w:val="Tabelaporad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5E2EEB" w:rsidRPr="00A153F4" w:rsidTr="00376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5E2EEB" w:rsidRPr="00A153F4" w:rsidRDefault="005E2EEB" w:rsidP="003764F5">
            <w:pPr>
              <w:pStyle w:val="Ikona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noProof/>
                <w:lang w:val="pl-PL" w:eastAsia="pl-PL"/>
              </w:rPr>
              <mc:AlternateContent>
                <mc:Choice Requires="wpg">
                  <w:drawing>
                    <wp:inline distT="0" distB="0" distL="0" distR="0" wp14:anchorId="34FE6538" wp14:editId="1E7DDEBD">
                      <wp:extent cx="228600" cy="228600"/>
                      <wp:effectExtent l="0" t="0" r="0" b="0"/>
                      <wp:docPr id="4" name="Grupa 19" descr="Ikona porad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" name="Elipsa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Dowolny kształt 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2C3E01" id="Grupa 19" o:spid="_x0000_s1026" alt="Ikona porady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">
                      <v:oval id="Elipsa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Dowolny kształt 6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:rsidR="005E2EEB" w:rsidRPr="00A153F4" w:rsidRDefault="005E2EEB" w:rsidP="005E2EEB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>
              <w:rPr>
                <w:rFonts w:ascii="Calibri Light" w:hAnsi="Calibri Light"/>
                <w:lang w:val="pl-PL"/>
              </w:rPr>
              <w:t xml:space="preserve"> </w:t>
            </w:r>
            <w:r w:rsidR="00D470A4">
              <w:rPr>
                <w:rFonts w:ascii="Calibri Light" w:hAnsi="Calibri Light"/>
                <w:lang w:val="pl-PL"/>
              </w:rPr>
              <w:t>Zwróć</w:t>
            </w:r>
            <w:r>
              <w:rPr>
                <w:rFonts w:ascii="Calibri Light" w:hAnsi="Calibri Light"/>
                <w:lang w:val="pl-PL"/>
              </w:rPr>
              <w:t xml:space="preserve"> uwagę że można filtrować dane po dowolnym parametrze tj. ID, text</w:t>
            </w:r>
            <w:r w:rsidR="00522D8A">
              <w:rPr>
                <w:rFonts w:ascii="Calibri Light" w:hAnsi="Calibri Light"/>
                <w:lang w:val="pl-PL"/>
              </w:rPr>
              <w:t xml:space="preserve"> itp.</w:t>
            </w:r>
            <w:r>
              <w:rPr>
                <w:rFonts w:ascii="Calibri Light" w:hAnsi="Calibri Light"/>
                <w:lang w:val="pl-PL"/>
              </w:rPr>
              <w:t>. Wystarczy znać nazwę klasy</w:t>
            </w:r>
            <w:r w:rsidR="00522D8A">
              <w:rPr>
                <w:rFonts w:ascii="Calibri Light" w:hAnsi="Calibri Light"/>
                <w:lang w:val="pl-PL"/>
              </w:rPr>
              <w:t xml:space="preserve"> i wartości parametrów. Ta umiejętność przydatna jest przy tworzeniu własnych kroków, podobnie jak asercje i wykonywanie </w:t>
            </w:r>
            <w:r w:rsidR="00D470A4">
              <w:rPr>
                <w:rFonts w:ascii="Calibri Light" w:hAnsi="Calibri Light"/>
                <w:lang w:val="pl-PL"/>
              </w:rPr>
              <w:t>akcji, o których</w:t>
            </w:r>
            <w:r w:rsidR="00522D8A">
              <w:rPr>
                <w:rFonts w:ascii="Calibri Light" w:hAnsi="Calibri Light"/>
                <w:lang w:val="pl-PL"/>
              </w:rPr>
              <w:t xml:space="preserve"> mowa poniżej. </w:t>
            </w:r>
          </w:p>
        </w:tc>
      </w:tr>
    </w:tbl>
    <w:p w:rsidR="00536DA1" w:rsidRPr="00A153F4" w:rsidRDefault="00536DA1" w:rsidP="00536DA1">
      <w:pPr>
        <w:rPr>
          <w:rFonts w:ascii="Calibri Light" w:hAnsi="Calibri Light"/>
          <w:lang w:val="pl-PL"/>
        </w:rPr>
      </w:pPr>
    </w:p>
    <w:p w:rsidR="00536DA1" w:rsidRPr="00A153F4" w:rsidRDefault="00536DA1" w:rsidP="00536DA1">
      <w:pPr>
        <w:pStyle w:val="Akapitzlist"/>
        <w:numPr>
          <w:ilvl w:val="0"/>
          <w:numId w:val="20"/>
        </w:numPr>
        <w:rPr>
          <w:rFonts w:ascii="Calibri Light" w:hAnsi="Calibri Light"/>
          <w:lang w:val="pl-PL"/>
        </w:rPr>
      </w:pPr>
      <w:r w:rsidRPr="00A153F4">
        <w:rPr>
          <w:rFonts w:ascii="Calibri Light" w:hAnsi="Calibri Light"/>
          <w:lang w:val="pl-PL"/>
        </w:rPr>
        <w:t>Calabash oferuje nam możliwość sprawdzenia z konsoli czy dany element istnieje, poczekania</w:t>
      </w:r>
      <w:r w:rsidR="00522D8A">
        <w:rPr>
          <w:rFonts w:ascii="Calibri Light" w:hAnsi="Calibri Light"/>
          <w:lang w:val="pl-PL"/>
        </w:rPr>
        <w:t xml:space="preserve"> aż dany element się wyświetli. </w:t>
      </w:r>
      <w:r w:rsidRPr="00A153F4">
        <w:rPr>
          <w:rFonts w:ascii="Calibri Light" w:hAnsi="Calibri Light"/>
          <w:lang w:val="pl-PL"/>
        </w:rPr>
        <w:t>Przetestuj działanie takich zapytań:</w:t>
      </w:r>
    </w:p>
    <w:p w:rsidR="00536DA1" w:rsidRPr="00A153F4" w:rsidRDefault="00536DA1" w:rsidP="00536DA1">
      <w:pPr>
        <w:pStyle w:val="Akapitzlist"/>
        <w:rPr>
          <w:rFonts w:ascii="Calibri Light" w:hAnsi="Calibri Light"/>
          <w:lang w:val="pl-PL"/>
        </w:rPr>
      </w:pPr>
    </w:p>
    <w:p w:rsidR="00536DA1" w:rsidRPr="00A153F4" w:rsidRDefault="00F931DD" w:rsidP="00536DA1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 w:rsidRPr="002B5AA5">
        <w:rPr>
          <w:rFonts w:ascii="Calibri Light" w:hAnsi="Calibri Light"/>
          <w:i/>
          <w:lang w:val="pl-PL"/>
        </w:rPr>
        <w:t>e</w:t>
      </w:r>
      <w:r w:rsidR="00536DA1" w:rsidRPr="002B5AA5">
        <w:rPr>
          <w:rFonts w:ascii="Calibri Light" w:hAnsi="Calibri Light"/>
          <w:i/>
          <w:lang w:val="pl-PL"/>
        </w:rPr>
        <w:t>lement_does_not_exist(uniquery)</w:t>
      </w:r>
      <w:r w:rsidR="00536DA1" w:rsidRPr="00A153F4">
        <w:rPr>
          <w:rFonts w:ascii="Calibri Light" w:hAnsi="Calibri Light"/>
          <w:lang w:val="pl-PL"/>
        </w:rPr>
        <w:t xml:space="preserve"> np. element_does_not_exist(‘textView’). W rezultacie otrzymamy wynik False ponieważ taki element istnieje. </w:t>
      </w:r>
    </w:p>
    <w:p w:rsidR="00536DA1" w:rsidRDefault="00F931DD" w:rsidP="00536DA1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 w:rsidRPr="002B5AA5">
        <w:rPr>
          <w:rFonts w:ascii="Calibri Light" w:hAnsi="Calibri Light"/>
          <w:i/>
          <w:lang w:val="pl-PL"/>
        </w:rPr>
        <w:lastRenderedPageBreak/>
        <w:t>e</w:t>
      </w:r>
      <w:r w:rsidR="00536DA1" w:rsidRPr="002B5AA5">
        <w:rPr>
          <w:rFonts w:ascii="Calibri Light" w:hAnsi="Calibri Light"/>
          <w:i/>
          <w:lang w:val="pl-PL"/>
        </w:rPr>
        <w:t>lement_exists(uniquery)</w:t>
      </w:r>
      <w:r w:rsidR="00536DA1" w:rsidRPr="00A153F4">
        <w:rPr>
          <w:rFonts w:ascii="Calibri Light" w:hAnsi="Calibri Light"/>
          <w:lang w:val="pl-PL"/>
        </w:rPr>
        <w:t xml:space="preserve"> np. element_exists(</w:t>
      </w:r>
      <w:r w:rsidR="00CE759A" w:rsidRPr="00EE7D81">
        <w:rPr>
          <w:rFonts w:ascii="Calibri Light" w:hAnsi="Calibri Light"/>
          <w:lang w:val="pl-PL"/>
        </w:rPr>
        <w:t>"</w:t>
      </w:r>
      <w:r w:rsidR="00536DA1" w:rsidRPr="00A153F4">
        <w:rPr>
          <w:rFonts w:ascii="Calibri Light" w:hAnsi="Calibri Light"/>
          <w:lang w:val="pl-PL"/>
        </w:rPr>
        <w:t>textView</w:t>
      </w:r>
      <w:r w:rsidR="00CE759A" w:rsidRPr="00EE7D81">
        <w:rPr>
          <w:rFonts w:ascii="Calibri Light" w:hAnsi="Calibri Light"/>
          <w:lang w:val="pl-PL"/>
        </w:rPr>
        <w:t>"</w:t>
      </w:r>
      <w:r w:rsidR="00536DA1" w:rsidRPr="00A153F4">
        <w:rPr>
          <w:rFonts w:ascii="Calibri Light" w:hAnsi="Calibri Light"/>
          <w:lang w:val="pl-PL"/>
        </w:rPr>
        <w:t xml:space="preserve">), jako wynik otrzymujemy wartość True ponieważ taki element został znaleziony. </w:t>
      </w:r>
    </w:p>
    <w:p w:rsidR="00BF5CDA" w:rsidRDefault="00BF5CDA" w:rsidP="00536DA1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Wykorzystując rozbudowany sposób tworzenia query</w:t>
      </w:r>
      <w:r w:rsidRPr="002B5AA5">
        <w:rPr>
          <w:rFonts w:ascii="Calibri Light" w:hAnsi="Calibri Light"/>
          <w:i/>
          <w:lang w:val="pl-PL"/>
        </w:rPr>
        <w:t>: element_exists(</w:t>
      </w:r>
      <w:r w:rsidR="00CE759A" w:rsidRPr="002B5AA5">
        <w:rPr>
          <w:rFonts w:ascii="Calibri Light" w:hAnsi="Calibri Light"/>
          <w:i/>
          <w:lang w:val="pl-PL"/>
        </w:rPr>
        <w:t>"</w:t>
      </w:r>
      <w:r w:rsidR="00CE759A" w:rsidRPr="002B5AA5">
        <w:rPr>
          <w:rFonts w:ascii="Calibri Light" w:hAnsi="Calibri Light"/>
          <w:i/>
          <w:lang w:val="pl-PL"/>
        </w:rPr>
        <w:t xml:space="preserve">* marked:’Banan’ </w:t>
      </w:r>
      <w:r w:rsidR="00CE759A" w:rsidRPr="002B5AA5">
        <w:rPr>
          <w:rFonts w:ascii="Calibri Light" w:hAnsi="Calibri Light"/>
          <w:i/>
          <w:lang w:val="pl-PL"/>
        </w:rPr>
        <w:t>"</w:t>
      </w:r>
      <w:r w:rsidRPr="002B5AA5">
        <w:rPr>
          <w:rFonts w:ascii="Calibri Light" w:hAnsi="Calibri Light"/>
          <w:i/>
          <w:lang w:val="pl-PL"/>
        </w:rPr>
        <w:t>),</w:t>
      </w:r>
      <w:r>
        <w:rPr>
          <w:rFonts w:ascii="Calibri Light" w:hAnsi="Calibri Light"/>
          <w:lang w:val="pl-PL"/>
        </w:rPr>
        <w:t xml:space="preserve"> lub </w:t>
      </w:r>
      <w:r w:rsidRPr="002B5AA5">
        <w:rPr>
          <w:rFonts w:ascii="Calibri Light" w:hAnsi="Calibri Light"/>
          <w:i/>
          <w:lang w:val="pl-PL"/>
        </w:rPr>
        <w:t>element_exists(</w:t>
      </w:r>
      <w:r w:rsidR="00CE759A" w:rsidRPr="002B5AA5">
        <w:rPr>
          <w:rFonts w:ascii="Calibri Light" w:hAnsi="Calibri Light"/>
          <w:i/>
          <w:lang w:val="pl-PL"/>
        </w:rPr>
        <w:t>"</w:t>
      </w:r>
      <w:r w:rsidRPr="002B5AA5">
        <w:rPr>
          <w:rFonts w:ascii="Calibri Light" w:hAnsi="Calibri Light"/>
          <w:i/>
          <w:lang w:val="pl-PL"/>
        </w:rPr>
        <w:t>* text:’Banan’</w:t>
      </w:r>
      <w:r w:rsidR="00CE759A" w:rsidRPr="002B5AA5">
        <w:rPr>
          <w:rFonts w:ascii="Calibri Light" w:hAnsi="Calibri Light"/>
          <w:i/>
          <w:lang w:val="pl-PL"/>
        </w:rPr>
        <w:t>"</w:t>
      </w:r>
      <w:r w:rsidRPr="002B5AA5">
        <w:rPr>
          <w:rFonts w:ascii="Calibri Light" w:hAnsi="Calibri Light"/>
          <w:i/>
          <w:lang w:val="pl-PL"/>
        </w:rPr>
        <w:t>).</w:t>
      </w:r>
      <w:r>
        <w:rPr>
          <w:rFonts w:ascii="Calibri Light" w:hAnsi="Calibri Light"/>
          <w:lang w:val="pl-PL"/>
        </w:rPr>
        <w:t xml:space="preserve"> </w:t>
      </w:r>
    </w:p>
    <w:p w:rsidR="00522D8A" w:rsidRDefault="00522D8A" w:rsidP="00522D8A">
      <w:pPr>
        <w:pStyle w:val="Akapitzlist"/>
        <w:numPr>
          <w:ilvl w:val="0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 xml:space="preserve">Symulowanie </w:t>
      </w:r>
      <w:r w:rsidR="00BF5CDA">
        <w:rPr>
          <w:rFonts w:ascii="Calibri Light" w:hAnsi="Calibri Light"/>
          <w:lang w:val="pl-PL"/>
        </w:rPr>
        <w:t>tąpnięć</w:t>
      </w:r>
      <w:r>
        <w:rPr>
          <w:rFonts w:ascii="Calibri Light" w:hAnsi="Calibri Light"/>
          <w:lang w:val="pl-PL"/>
        </w:rPr>
        <w:t xml:space="preserve"> na ekranie</w:t>
      </w:r>
      <w:r w:rsidR="00BF5CDA">
        <w:rPr>
          <w:rFonts w:ascii="Calibri Light" w:hAnsi="Calibri Light"/>
          <w:lang w:val="pl-PL"/>
        </w:rPr>
        <w:t xml:space="preserve">. Przetestuj działanie query (musisz równocześnie mieć </w:t>
      </w:r>
      <w:r w:rsidR="002B5AA5">
        <w:rPr>
          <w:rFonts w:ascii="Calibri Light" w:hAnsi="Calibri Light"/>
          <w:lang w:val="pl-PL"/>
        </w:rPr>
        <w:t>widoczny</w:t>
      </w:r>
      <w:r w:rsidR="00BF5CDA">
        <w:rPr>
          <w:rFonts w:ascii="Calibri Light" w:hAnsi="Calibri Light"/>
          <w:lang w:val="pl-PL"/>
        </w:rPr>
        <w:t xml:space="preserve"> symulator)</w:t>
      </w:r>
    </w:p>
    <w:p w:rsidR="00522D8A" w:rsidRDefault="00F931DD" w:rsidP="00BF5CDA">
      <w:pPr>
        <w:pStyle w:val="Akapitzlist"/>
        <w:numPr>
          <w:ilvl w:val="1"/>
          <w:numId w:val="20"/>
        </w:numPr>
        <w:rPr>
          <w:rFonts w:ascii="Calibri Light" w:hAnsi="Calibri Light"/>
          <w:lang w:val="pl-PL"/>
        </w:rPr>
      </w:pPr>
      <w:r w:rsidRPr="002B5AA5">
        <w:rPr>
          <w:rFonts w:ascii="Calibri Light" w:hAnsi="Calibri Light"/>
          <w:i/>
          <w:lang w:val="pl-PL"/>
        </w:rPr>
        <w:t>to</w:t>
      </w:r>
      <w:r w:rsidR="00CE759A" w:rsidRPr="002B5AA5">
        <w:rPr>
          <w:rFonts w:ascii="Calibri Light" w:hAnsi="Calibri Light"/>
          <w:i/>
          <w:lang w:val="pl-PL"/>
        </w:rPr>
        <w:t>uch(</w:t>
      </w:r>
      <w:r w:rsidR="00CE759A" w:rsidRPr="002B5AA5">
        <w:rPr>
          <w:rFonts w:ascii="Calibri Light" w:hAnsi="Calibri Light"/>
          <w:i/>
          <w:lang w:val="pl-PL"/>
        </w:rPr>
        <w:t>"</w:t>
      </w:r>
      <w:r w:rsidR="00CE759A" w:rsidRPr="002B5AA5">
        <w:rPr>
          <w:rFonts w:ascii="Calibri Light" w:hAnsi="Calibri Light"/>
          <w:i/>
          <w:lang w:val="pl-PL"/>
        </w:rPr>
        <w:t xml:space="preserve">* marked:’Banan’ </w:t>
      </w:r>
      <w:r w:rsidR="00CE759A" w:rsidRPr="002B5AA5">
        <w:rPr>
          <w:rFonts w:ascii="Calibri Light" w:hAnsi="Calibri Light"/>
          <w:i/>
          <w:lang w:val="pl-PL"/>
        </w:rPr>
        <w:t>"</w:t>
      </w:r>
      <w:r w:rsidR="00BF5CDA" w:rsidRPr="002B5AA5">
        <w:rPr>
          <w:rFonts w:ascii="Calibri Light" w:hAnsi="Calibri Light"/>
          <w:i/>
          <w:lang w:val="pl-PL"/>
        </w:rPr>
        <w:t xml:space="preserve">) </w:t>
      </w:r>
      <w:r w:rsidR="00BF5CDA" w:rsidRPr="002B5AA5">
        <w:rPr>
          <w:rFonts w:ascii="Calibri Light" w:hAnsi="Calibri Light"/>
          <w:i/>
          <w:lang w:val="pl-PL"/>
        </w:rPr>
        <w:br/>
      </w:r>
      <w:r w:rsidR="00BF5CDA">
        <w:rPr>
          <w:rFonts w:ascii="Calibri Light" w:hAnsi="Calibri Light"/>
          <w:lang w:val="pl-PL"/>
        </w:rPr>
        <w:t xml:space="preserve"> W efekcie, element się staje aktywny i można go edytować. Idąc dalej możemy zmienić tekst z Banan na Banany</w:t>
      </w:r>
    </w:p>
    <w:p w:rsidR="00F931DD" w:rsidRPr="002B5AA5" w:rsidRDefault="00CE759A" w:rsidP="00BF5CDA">
      <w:pPr>
        <w:pStyle w:val="Akapitzlist"/>
        <w:numPr>
          <w:ilvl w:val="1"/>
          <w:numId w:val="20"/>
        </w:numPr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keyboard_enter_text(</w:t>
      </w:r>
      <w:r w:rsidRPr="002B5AA5">
        <w:rPr>
          <w:rFonts w:ascii="Calibri Light" w:hAnsi="Calibri Light"/>
          <w:i/>
          <w:lang w:val="pl-PL"/>
        </w:rPr>
        <w:t>"</w:t>
      </w:r>
      <w:r w:rsidRPr="002B5AA5">
        <w:rPr>
          <w:rFonts w:ascii="Calibri Light" w:hAnsi="Calibri Light"/>
          <w:i/>
          <w:lang w:val="pl-PL"/>
        </w:rPr>
        <w:t>2</w:t>
      </w:r>
      <w:r w:rsidRPr="002B5AA5">
        <w:rPr>
          <w:rFonts w:ascii="Calibri Light" w:hAnsi="Calibri Light"/>
          <w:i/>
          <w:lang w:val="pl-PL"/>
        </w:rPr>
        <w:t>"</w:t>
      </w:r>
      <w:r w:rsidR="00F931DD" w:rsidRPr="002B5AA5">
        <w:rPr>
          <w:rFonts w:ascii="Calibri Light" w:hAnsi="Calibri Light"/>
          <w:i/>
          <w:lang w:val="pl-PL"/>
        </w:rPr>
        <w:t>)</w:t>
      </w:r>
    </w:p>
    <w:p w:rsidR="00F931DD" w:rsidRDefault="00F931DD" w:rsidP="00F931DD">
      <w:pPr>
        <w:pStyle w:val="Akapitzlist"/>
        <w:numPr>
          <w:ilvl w:val="0"/>
          <w:numId w:val="20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Wyjść z konsoli calabasha można za pomocą wpisania</w:t>
      </w:r>
      <w:r w:rsidRPr="002B5AA5">
        <w:rPr>
          <w:rFonts w:ascii="Calibri Light" w:hAnsi="Calibri Light"/>
          <w:b/>
          <w:lang w:val="pl-PL"/>
        </w:rPr>
        <w:t xml:space="preserve"> quit</w:t>
      </w:r>
      <w:r>
        <w:rPr>
          <w:rFonts w:ascii="Calibri Light" w:hAnsi="Calibri Light"/>
          <w:lang w:val="pl-PL"/>
        </w:rPr>
        <w:t xml:space="preserve"> w konsoli</w:t>
      </w:r>
    </w:p>
    <w:p w:rsidR="00F931DD" w:rsidRDefault="00F931DD" w:rsidP="00D50063">
      <w:pPr>
        <w:pStyle w:val="Akapitzlist"/>
        <w:rPr>
          <w:rFonts w:ascii="Calibri Light" w:hAnsi="Calibri Light"/>
          <w:lang w:val="pl-PL"/>
        </w:rPr>
      </w:pPr>
    </w:p>
    <w:p w:rsidR="00D50063" w:rsidRDefault="00D50063" w:rsidP="00D50063">
      <w:pPr>
        <w:pStyle w:val="Akapitzlist"/>
        <w:rPr>
          <w:rFonts w:ascii="Calibri Light" w:hAnsi="Calibri Light"/>
          <w:lang w:val="pl-PL"/>
        </w:rPr>
      </w:pPr>
    </w:p>
    <w:p w:rsidR="00522D8A" w:rsidRPr="00A153F4" w:rsidRDefault="00522D8A" w:rsidP="00522D8A">
      <w:pPr>
        <w:pStyle w:val="Akapitzlist"/>
        <w:ind w:left="1440"/>
        <w:rPr>
          <w:rFonts w:ascii="Calibri Light" w:hAnsi="Calibri Light"/>
          <w:lang w:val="pl-PL"/>
        </w:rPr>
      </w:pPr>
    </w:p>
    <w:p w:rsidR="00BB07E1" w:rsidRPr="00A153F4" w:rsidRDefault="00BB07E1" w:rsidP="00BB07E1">
      <w:pPr>
        <w:ind w:left="1080"/>
        <w:rPr>
          <w:rFonts w:ascii="Calibri Light" w:hAnsi="Calibri Light"/>
          <w:lang w:val="pl-PL"/>
        </w:rPr>
      </w:pPr>
    </w:p>
    <w:p w:rsidR="00F931DD" w:rsidRDefault="00F931DD">
      <w:p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br w:type="page"/>
      </w:r>
    </w:p>
    <w:p w:rsidR="00D961E8" w:rsidRPr="00A153F4" w:rsidRDefault="00D961E8" w:rsidP="00D961E8">
      <w:pPr>
        <w:ind w:left="360"/>
        <w:rPr>
          <w:rFonts w:ascii="Calibri Light" w:hAnsi="Calibri Light"/>
          <w:lang w:val="pl-PL"/>
        </w:rPr>
      </w:pPr>
    </w:p>
    <w:p w:rsidR="00F931DD" w:rsidRPr="00F931DD" w:rsidRDefault="00F931DD" w:rsidP="00F931DD">
      <w:pPr>
        <w:pStyle w:val="nagwek10"/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 xml:space="preserve">Wykorzystywanie predefiniowanych </w:t>
      </w:r>
      <w:r w:rsidR="00D83959">
        <w:rPr>
          <w:rFonts w:ascii="Calibri Light" w:hAnsi="Calibri Light"/>
          <w:lang w:val="pl-PL"/>
        </w:rPr>
        <w:t>kroków</w:t>
      </w:r>
      <w:r>
        <w:rPr>
          <w:rFonts w:ascii="Calibri Light" w:hAnsi="Calibri Light"/>
          <w:lang w:val="pl-PL"/>
        </w:rPr>
        <w:t xml:space="preserve"> do tworzenia scenariuszy testowych</w:t>
      </w:r>
    </w:p>
    <w:p w:rsidR="004C4A70" w:rsidRPr="00D83959" w:rsidRDefault="00D83959" w:rsidP="00D83959">
      <w:pPr>
        <w:rPr>
          <w:rFonts w:ascii="Calibri Light" w:hAnsi="Calibri Light"/>
          <w:b/>
          <w:sz w:val="26"/>
          <w:szCs w:val="26"/>
          <w:lang w:val="pl-PL"/>
        </w:rPr>
      </w:pPr>
      <w:r w:rsidRPr="00D83959">
        <w:rPr>
          <w:rFonts w:ascii="Calibri Light" w:hAnsi="Calibri Light"/>
          <w:b/>
          <w:sz w:val="26"/>
          <w:szCs w:val="26"/>
          <w:lang w:val="pl-PL"/>
        </w:rPr>
        <w:t xml:space="preserve">ZADANIE 4 – Uruchomienie domyślnego scenariusza testowego </w:t>
      </w:r>
    </w:p>
    <w:p w:rsidR="00D83959" w:rsidRDefault="00D83959" w:rsidP="00D83959">
      <w:pPr>
        <w:pStyle w:val="Akapitzlist"/>
        <w:numPr>
          <w:ilvl w:val="0"/>
          <w:numId w:val="21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Otwórz konsolę, przejdź do katalogu Calabash w którym znajduje się folder feature oraz plik APK.</w:t>
      </w:r>
    </w:p>
    <w:p w:rsidR="00D83959" w:rsidRDefault="00D83959" w:rsidP="00D83959">
      <w:pPr>
        <w:pStyle w:val="Akapitzlist"/>
        <w:numPr>
          <w:ilvl w:val="0"/>
          <w:numId w:val="21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Upewnij się że emulator jest uruchomiony</w:t>
      </w:r>
    </w:p>
    <w:p w:rsidR="00D83959" w:rsidRDefault="00D83959" w:rsidP="00D83959">
      <w:pPr>
        <w:pStyle w:val="Akapitzlist"/>
        <w:numPr>
          <w:ilvl w:val="0"/>
          <w:numId w:val="21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Uruchom komendę Calabash-android run QE2016.apk</w:t>
      </w:r>
    </w:p>
    <w:p w:rsidR="00D83959" w:rsidRDefault="00D83959" w:rsidP="00D83959">
      <w:pPr>
        <w:pStyle w:val="Akapitzlist"/>
        <w:numPr>
          <w:ilvl w:val="0"/>
          <w:numId w:val="21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Obserwuj okna emulatora i konsoli</w:t>
      </w:r>
    </w:p>
    <w:p w:rsidR="00D83959" w:rsidRDefault="00D83959" w:rsidP="00D83959">
      <w:pPr>
        <w:pStyle w:val="Akapitzlist"/>
        <w:numPr>
          <w:ilvl w:val="0"/>
          <w:numId w:val="21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 xml:space="preserve">Jaki jest wynik testu? Podejrzyj zawartość folderu Calabash – co się nowego pojawiło? </w:t>
      </w:r>
    </w:p>
    <w:p w:rsidR="00D83959" w:rsidRPr="00D83959" w:rsidRDefault="00D83959" w:rsidP="00D83959">
      <w:pPr>
        <w:rPr>
          <w:rFonts w:ascii="Calibri Light" w:hAnsi="Calibri Light"/>
          <w:b/>
          <w:sz w:val="26"/>
          <w:szCs w:val="26"/>
          <w:lang w:val="pl-PL"/>
        </w:rPr>
      </w:pPr>
    </w:p>
    <w:p w:rsidR="00D83959" w:rsidRPr="00D83959" w:rsidRDefault="00D83959" w:rsidP="00D83959">
      <w:pPr>
        <w:rPr>
          <w:rFonts w:ascii="Calibri Light" w:hAnsi="Calibri Light"/>
          <w:b/>
          <w:sz w:val="26"/>
          <w:szCs w:val="26"/>
          <w:lang w:val="pl-PL"/>
        </w:rPr>
      </w:pPr>
      <w:r w:rsidRPr="00D83959">
        <w:rPr>
          <w:rFonts w:ascii="Calibri Light" w:hAnsi="Calibri Light"/>
          <w:b/>
          <w:sz w:val="26"/>
          <w:szCs w:val="26"/>
          <w:lang w:val="pl-PL"/>
        </w:rPr>
        <w:t>ZADANIE 5 – Tworzenie prostego scenariusza testowego z wykorzystaniem predefiniowanych kroków</w:t>
      </w:r>
    </w:p>
    <w:tbl>
      <w:tblPr>
        <w:tblStyle w:val="Tabelaporad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D83959" w:rsidRPr="00A153F4" w:rsidTr="00E55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D83959" w:rsidRPr="00A153F4" w:rsidRDefault="00D83959" w:rsidP="00E552BC">
            <w:pPr>
              <w:pStyle w:val="Ikona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noProof/>
                <w:lang w:val="pl-PL" w:eastAsia="pl-PL"/>
              </w:rPr>
              <mc:AlternateContent>
                <mc:Choice Requires="wpg">
                  <w:drawing>
                    <wp:inline distT="0" distB="0" distL="0" distR="0" wp14:anchorId="2322E170" wp14:editId="0C2F4C33">
                      <wp:extent cx="228600" cy="228600"/>
                      <wp:effectExtent l="0" t="0" r="0" b="0"/>
                      <wp:docPr id="7" name="Grupa 19" descr="Ikona porad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" name="Elipsa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Dowolny kształt 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8FFDD6" id="Grupa 19" o:spid="_x0000_s1026" alt="Ikona porady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">
                      <v:oval id="Elipsa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" fillcolor="#f24f4f [3204]" stroked="f" strokeweight="0">
                        <v:stroke joinstyle="miter"/>
                        <o:lock v:ext="edit" aspectratio="t"/>
                      </v:oval>
                      <v:shape id="Dowolny kształt 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:rsidR="00D83959" w:rsidRDefault="00D83959" w:rsidP="00D83959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>
              <w:rPr>
                <w:rFonts w:ascii="Calibri Light" w:hAnsi="Calibri Light"/>
                <w:lang w:val="pl-PL"/>
              </w:rPr>
              <w:t xml:space="preserve"> </w:t>
            </w:r>
            <w:r>
              <w:rPr>
                <w:rFonts w:ascii="Calibri Light" w:hAnsi="Calibri Light"/>
                <w:lang w:val="pl-PL"/>
              </w:rPr>
              <w:t xml:space="preserve">Pełna lista predefiniowanych kroków jest dostępna pod adresem: </w:t>
            </w:r>
            <w:r w:rsidRPr="00D83959">
              <w:rPr>
                <w:rFonts w:ascii="Calibri Light" w:hAnsi="Calibri Light"/>
                <w:lang w:val="pl-PL"/>
              </w:rPr>
              <w:t>https://github.com/calabash/calabash-android/blob/master/ruby-gem/lib/calabash-android/canned_steps.md</w:t>
            </w:r>
          </w:p>
          <w:p w:rsidR="00D83959" w:rsidRPr="00A153F4" w:rsidRDefault="00D83959" w:rsidP="00D83959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>
              <w:rPr>
                <w:rFonts w:ascii="Calibri Light" w:hAnsi="Calibri Light"/>
                <w:lang w:val="pl-PL"/>
              </w:rPr>
              <w:t xml:space="preserve"> </w:t>
            </w:r>
          </w:p>
        </w:tc>
      </w:tr>
    </w:tbl>
    <w:p w:rsidR="00F918BC" w:rsidRDefault="00F918BC" w:rsidP="00D83959">
      <w:pPr>
        <w:rPr>
          <w:rFonts w:ascii="Calibri Light" w:hAnsi="Calibri Light"/>
          <w:lang w:val="pl-PL"/>
        </w:rPr>
      </w:pPr>
    </w:p>
    <w:p w:rsidR="00F918BC" w:rsidRDefault="00F918BC" w:rsidP="00F918BC">
      <w:pPr>
        <w:pStyle w:val="Akapitzlist"/>
        <w:numPr>
          <w:ilvl w:val="0"/>
          <w:numId w:val="22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Przejdź do katalogu Calabash w eksploatorze, a następnie do folderu features</w:t>
      </w:r>
    </w:p>
    <w:p w:rsidR="00F918BC" w:rsidRPr="00F918BC" w:rsidRDefault="00F918BC" w:rsidP="00F918BC">
      <w:pPr>
        <w:pStyle w:val="Akapitzlist"/>
        <w:numPr>
          <w:ilvl w:val="0"/>
          <w:numId w:val="22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 xml:space="preserve">Otwórz plik </w:t>
      </w:r>
      <w:r w:rsidRPr="00F918BC">
        <w:rPr>
          <w:rFonts w:ascii="Calibri Light" w:hAnsi="Calibri Light"/>
          <w:b/>
          <w:lang w:val="pl-PL"/>
        </w:rPr>
        <w:t>my_first.feature</w:t>
      </w:r>
    </w:p>
    <w:p w:rsidR="00F918BC" w:rsidRPr="00F918BC" w:rsidRDefault="00F918BC" w:rsidP="00F918BC">
      <w:pPr>
        <w:pStyle w:val="Akapitzlist"/>
        <w:numPr>
          <w:ilvl w:val="0"/>
          <w:numId w:val="22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b/>
          <w:lang w:val="pl-PL"/>
        </w:rPr>
        <w:t>Zawartość pliku:</w:t>
      </w:r>
    </w:p>
    <w:p w:rsidR="00F918BC" w:rsidRPr="002B5AA5" w:rsidRDefault="00F918BC" w:rsidP="002B5AA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Feature: Login feature</w:t>
      </w:r>
    </w:p>
    <w:p w:rsidR="00F918BC" w:rsidRPr="002B5AA5" w:rsidRDefault="00F918BC" w:rsidP="002B5AA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Scenario: As a valid user I can log into my app</w:t>
      </w:r>
    </w:p>
    <w:p w:rsidR="00F918BC" w:rsidRPr="002B5AA5" w:rsidRDefault="00F918BC" w:rsidP="002B5AA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When I press "Login"</w:t>
      </w:r>
    </w:p>
    <w:p w:rsidR="00F918BC" w:rsidRPr="002B5AA5" w:rsidRDefault="00F918BC" w:rsidP="002B5AA5">
      <w:pPr>
        <w:ind w:left="720" w:firstLine="72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Then I see "Welcome to coolest app ever"</w:t>
      </w:r>
    </w:p>
    <w:p w:rsidR="00F918BC" w:rsidRDefault="00F918BC" w:rsidP="00F918BC">
      <w:pPr>
        <w:ind w:left="720"/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Domyślny test klika w element Login i weryfikuje pojawienie się określonego tekstu.</w:t>
      </w:r>
    </w:p>
    <w:p w:rsidR="00F918BC" w:rsidRPr="00F918BC" w:rsidRDefault="00F918BC" w:rsidP="00542574">
      <w:pPr>
        <w:pStyle w:val="Akapitzlist"/>
        <w:numPr>
          <w:ilvl w:val="0"/>
          <w:numId w:val="22"/>
        </w:numPr>
        <w:rPr>
          <w:rFonts w:ascii="Calibri Light" w:hAnsi="Calibri Light"/>
          <w:lang w:val="pl-PL"/>
        </w:rPr>
      </w:pPr>
      <w:r w:rsidRPr="00F918BC">
        <w:rPr>
          <w:rFonts w:ascii="Calibri Light" w:hAnsi="Calibri Light"/>
          <w:lang w:val="pl-PL"/>
        </w:rPr>
        <w:t>Spróbujmy zmodyfikować ten scenariusz tak by sprawdzał czy nagłówek jest wyświetlany oraz czy następny ekran się pojawia po kliknięciu w przycisk add.</w:t>
      </w:r>
      <w:r w:rsidR="00CD44E7">
        <w:rPr>
          <w:rFonts w:ascii="Calibri Light" w:hAnsi="Calibri Light"/>
          <w:lang w:val="pl-PL"/>
        </w:rPr>
        <w:t xml:space="preserve"> </w:t>
      </w:r>
    </w:p>
    <w:tbl>
      <w:tblPr>
        <w:tblStyle w:val="Tabelaporad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F918BC" w:rsidRPr="002B5AA5" w:rsidTr="00E55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F918BC" w:rsidRPr="002B5AA5" w:rsidRDefault="00F918BC" w:rsidP="00E552BC">
            <w:pPr>
              <w:pStyle w:val="Ikona"/>
              <w:rPr>
                <w:rFonts w:ascii="Calibri Light" w:hAnsi="Calibri Light"/>
                <w:i/>
                <w:lang w:val="pl-PL"/>
              </w:rPr>
            </w:pPr>
            <w:r w:rsidRPr="002B5AA5">
              <w:rPr>
                <w:rFonts w:ascii="Calibri Light" w:hAnsi="Calibri Light"/>
                <w:i/>
                <w:noProof/>
                <w:lang w:val="pl-PL" w:eastAsia="pl-PL"/>
              </w:rPr>
              <mc:AlternateContent>
                <mc:Choice Requires="wpg">
                  <w:drawing>
                    <wp:inline distT="0" distB="0" distL="0" distR="0" wp14:anchorId="36F11F07" wp14:editId="5B401347">
                      <wp:extent cx="228600" cy="228600"/>
                      <wp:effectExtent l="0" t="0" r="0" b="0"/>
                      <wp:docPr id="10" name="Grupa 19" descr="Ikona porad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" name="Elipsa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Dowolny kształt 1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1411D9" id="Grupa 19" o:spid="_x0000_s1026" alt="Ikona porady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">
                      <v:oval id="Elipsa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" fillcolor="#f24f4f [3204]" stroked="f" strokeweight="0">
                        <v:stroke joinstyle="miter"/>
                        <o:lock v:ext="edit" aspectratio="t"/>
                      </v:oval>
                      <v:shape id="Dowolny kształt 1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Qx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53H9JB8jNLwAAAP//AwBQSwECLQAUAAYACAAAACEA2+H2y+4AAACFAQAAEwAAAAAAAAAAAAAA&#10;AAAAAAAAW0NvbnRlbnRfVHlwZXNdLnhtbFBLAQItABQABgAIAAAAIQBa9CxbvwAAABUBAAALAAAA&#10;AAAAAAAAAAAAAB8BAABfcmVscy8ucmVsc1BLAQItABQABgAIAAAAIQCH3KQx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:rsidR="00F918BC" w:rsidRPr="002B5AA5" w:rsidRDefault="00F918BC" w:rsidP="00E552BC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 w:rsidRPr="002B5AA5">
              <w:rPr>
                <w:rFonts w:ascii="Calibri Light" w:hAnsi="Calibri Light"/>
                <w:lang w:val="pl-PL"/>
              </w:rPr>
              <w:t xml:space="preserve"> </w:t>
            </w:r>
            <w:r w:rsidRPr="002B5AA5">
              <w:rPr>
                <w:rFonts w:ascii="Calibri Light" w:hAnsi="Calibri Light"/>
                <w:lang w:val="pl-PL"/>
              </w:rPr>
              <w:t>Użyje</w:t>
            </w:r>
            <w:r w:rsidR="00CD44E7" w:rsidRPr="002B5AA5">
              <w:rPr>
                <w:rFonts w:ascii="Calibri Light" w:hAnsi="Calibri Light"/>
                <w:lang w:val="pl-PL"/>
              </w:rPr>
              <w:t>my kilku predefiniowanych kroków</w:t>
            </w:r>
          </w:p>
          <w:p w:rsidR="00F918BC" w:rsidRPr="002B5AA5" w:rsidRDefault="00F918BC" w:rsidP="00E552BC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 w:rsidRPr="002B5AA5">
              <w:rPr>
                <w:rFonts w:ascii="Calibri Light" w:hAnsi="Calibri Light"/>
                <w:lang w:val="pl-PL"/>
              </w:rPr>
              <w:t xml:space="preserve"> </w:t>
            </w:r>
          </w:p>
        </w:tc>
      </w:tr>
    </w:tbl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Feature: Add product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Scenario: As an application user I can se</w:t>
      </w:r>
      <w:r w:rsidRPr="002B5AA5">
        <w:rPr>
          <w:rFonts w:ascii="Calibri Light" w:hAnsi="Calibri Light"/>
          <w:i/>
          <w:lang w:val="pl-PL"/>
        </w:rPr>
        <w:t xml:space="preserve">e </w:t>
      </w:r>
      <w:r w:rsidR="00250A06" w:rsidRPr="002B5AA5">
        <w:rPr>
          <w:rFonts w:ascii="Calibri Light" w:hAnsi="Calibri Light"/>
          <w:i/>
          <w:lang w:val="pl-PL"/>
        </w:rPr>
        <w:t>‘</w:t>
      </w:r>
      <w:r w:rsidRPr="002B5AA5">
        <w:rPr>
          <w:rFonts w:ascii="Calibri Light" w:hAnsi="Calibri Light"/>
          <w:i/>
          <w:lang w:val="pl-PL"/>
        </w:rPr>
        <w:t>add a new product to the list</w:t>
      </w:r>
      <w:r w:rsidR="00250A06" w:rsidRPr="002B5AA5">
        <w:rPr>
          <w:rFonts w:ascii="Calibri Light" w:hAnsi="Calibri Light"/>
          <w:i/>
          <w:lang w:val="pl-PL"/>
        </w:rPr>
        <w:t>’ screen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Given I see the text "QE 2016"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When I press image button number 1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Then I wait to see "Category"</w:t>
      </w:r>
    </w:p>
    <w:p w:rsidR="00F918BC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And I wait to see "Priority"</w:t>
      </w:r>
    </w:p>
    <w:p w:rsidR="00CD44E7" w:rsidRDefault="00CD44E7" w:rsidP="00615A7A">
      <w:pPr>
        <w:ind w:left="1440"/>
        <w:rPr>
          <w:rFonts w:ascii="Calibri Light" w:hAnsi="Calibri Light"/>
          <w:lang w:val="pl-PL"/>
        </w:rPr>
      </w:pPr>
    </w:p>
    <w:p w:rsidR="00CD44E7" w:rsidRDefault="00CD44E7" w:rsidP="00615A7A">
      <w:pPr>
        <w:ind w:left="1440"/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Uruchamiamy</w:t>
      </w:r>
      <w:r w:rsidR="00CE759A">
        <w:rPr>
          <w:rFonts w:ascii="Calibri Light" w:hAnsi="Calibri Light"/>
          <w:lang w:val="pl-PL"/>
        </w:rPr>
        <w:t xml:space="preserve"> test w konsoli cmd </w:t>
      </w:r>
      <w:r>
        <w:rPr>
          <w:rFonts w:ascii="Calibri Light" w:hAnsi="Calibri Light"/>
          <w:lang w:val="pl-PL"/>
        </w:rPr>
        <w:t xml:space="preserve">poprzez komendę </w:t>
      </w:r>
      <w:r w:rsidR="00CE759A">
        <w:rPr>
          <w:rFonts w:ascii="Calibri Light" w:hAnsi="Calibri Light"/>
          <w:lang w:val="pl-PL"/>
        </w:rPr>
        <w:t>: calabash-android run NAZWA.APK</w:t>
      </w:r>
    </w:p>
    <w:p w:rsidR="00CD44E7" w:rsidRPr="00CD44E7" w:rsidRDefault="00CD44E7" w:rsidP="00615A7A">
      <w:pPr>
        <w:ind w:left="1440"/>
        <w:rPr>
          <w:rFonts w:ascii="Calibri Light" w:hAnsi="Calibri Light"/>
          <w:b/>
          <w:lang w:val="pl-PL"/>
        </w:rPr>
      </w:pPr>
      <w:r w:rsidRPr="00CD44E7">
        <w:rPr>
          <w:rFonts w:ascii="Calibri Light" w:hAnsi="Calibri Light"/>
          <w:b/>
          <w:lang w:val="pl-PL"/>
        </w:rPr>
        <w:t>calabash-android run QE2016.apk</w:t>
      </w:r>
    </w:p>
    <w:p w:rsidR="00615A7A" w:rsidRDefault="00615A7A" w:rsidP="00615A7A">
      <w:pPr>
        <w:rPr>
          <w:rFonts w:ascii="Calibri Light" w:hAnsi="Calibri Light"/>
          <w:lang w:val="pl-PL"/>
        </w:rPr>
      </w:pPr>
    </w:p>
    <w:p w:rsidR="00615A7A" w:rsidRDefault="00615A7A" w:rsidP="00615A7A">
      <w:pPr>
        <w:pStyle w:val="Akapitzlist"/>
        <w:numPr>
          <w:ilvl w:val="0"/>
          <w:numId w:val="22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lastRenderedPageBreak/>
        <w:t>Dodajemy kolejny scenariusz  w my_steps.feature pozwalający na dodawanie produktu do listy</w:t>
      </w:r>
      <w:r w:rsidR="00CD44E7">
        <w:rPr>
          <w:rFonts w:ascii="Calibri Light" w:hAnsi="Calibri Light"/>
          <w:lang w:val="pl-PL"/>
        </w:rPr>
        <w:t xml:space="preserve"> i uruchamiamy test.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Scenario: As an application user  I can add a new product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Given I see the text "QE 2016"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When I press image button number 1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And I wait to see "Category"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And I wait to see "Priority"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Then I enter "New product" into input field number 1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And I press "fruits"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And I press "rtv"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And I press "normal"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And I press "minor"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And I press image button number 1</w:t>
      </w:r>
    </w:p>
    <w:p w:rsidR="00CD44E7" w:rsidRDefault="00CD44E7" w:rsidP="00CD44E7">
      <w:pPr>
        <w:rPr>
          <w:rFonts w:ascii="Calibri Light" w:hAnsi="Calibri Light"/>
          <w:lang w:val="pl-PL"/>
        </w:rPr>
      </w:pPr>
    </w:p>
    <w:p w:rsidR="00615A7A" w:rsidRDefault="00615A7A" w:rsidP="00615A7A">
      <w:pPr>
        <w:pStyle w:val="Akapitzlist"/>
        <w:numPr>
          <w:ilvl w:val="0"/>
          <w:numId w:val="22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Dodajemy scenariusz pozwalający na usuwanie dodanego produktu</w:t>
      </w:r>
      <w:r w:rsidR="00CD44E7">
        <w:rPr>
          <w:rFonts w:ascii="Calibri Light" w:hAnsi="Calibri Light"/>
          <w:lang w:val="pl-PL"/>
        </w:rPr>
        <w:t xml:space="preserve"> i uruchamiamy test.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Scenario: As a an application user I can remove a product from the list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Given I see the text "New product"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When I press "deleteButton"</w:t>
      </w:r>
    </w:p>
    <w:p w:rsidR="00615A7A" w:rsidRPr="002B5AA5" w:rsidRDefault="00615A7A" w:rsidP="00615A7A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Then I don't see "New product"</w:t>
      </w:r>
    </w:p>
    <w:p w:rsidR="00CD44E7" w:rsidRDefault="00CD44E7" w:rsidP="00615A7A">
      <w:pPr>
        <w:ind w:left="1440"/>
        <w:rPr>
          <w:rFonts w:ascii="Calibri Light" w:hAnsi="Calibri Light"/>
          <w:lang w:val="pl-PL"/>
        </w:rPr>
      </w:pPr>
    </w:p>
    <w:tbl>
      <w:tblPr>
        <w:tblStyle w:val="Tabelaporad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5"/>
        <w:gridCol w:w="8427"/>
      </w:tblGrid>
      <w:tr w:rsidR="00CD44E7" w:rsidRPr="00A153F4" w:rsidTr="00E55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:rsidR="00CD44E7" w:rsidRPr="00A153F4" w:rsidRDefault="00CD44E7" w:rsidP="00E552BC">
            <w:pPr>
              <w:pStyle w:val="Ikona"/>
              <w:rPr>
                <w:rFonts w:ascii="Calibri Light" w:hAnsi="Calibri Light"/>
                <w:lang w:val="pl-PL"/>
              </w:rPr>
            </w:pPr>
            <w:r w:rsidRPr="00A153F4">
              <w:rPr>
                <w:rFonts w:ascii="Calibri Light" w:hAnsi="Calibri Light"/>
                <w:noProof/>
                <w:lang w:val="pl-PL" w:eastAsia="pl-PL"/>
              </w:rPr>
              <mc:AlternateContent>
                <mc:Choice Requires="wpg">
                  <w:drawing>
                    <wp:inline distT="0" distB="0" distL="0" distR="0" wp14:anchorId="36B1C05D" wp14:editId="5C2D7E75">
                      <wp:extent cx="228600" cy="228600"/>
                      <wp:effectExtent l="0" t="0" r="0" b="0"/>
                      <wp:docPr id="13" name="Grupa 19" descr="Ikona porad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Elipsa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Dowolny kształt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2F6FB9" id="Grupa 19" o:spid="_x0000_s1026" alt="Ikona porady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">
                      <v:oval id="Elipsa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" fillcolor="#f24f4f [3204]" stroked="f" strokeweight="0">
                        <v:stroke joinstyle="miter"/>
                        <o:lock v:ext="edit" aspectratio="t"/>
                      </v:oval>
                      <v:shape id="Dowolny kształt 15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</w:tcPr>
          <w:p w:rsidR="00CD44E7" w:rsidRDefault="00CD44E7" w:rsidP="00E552BC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>
              <w:rPr>
                <w:rFonts w:ascii="Calibri Light" w:hAnsi="Calibri Light"/>
                <w:lang w:val="pl-PL"/>
              </w:rPr>
              <w:t>Możemy zobaczyć podsumowanie wyników w konsoli:</w:t>
            </w:r>
          </w:p>
          <w:p w:rsidR="00CD44E7" w:rsidRDefault="00CD44E7" w:rsidP="00E552BC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>
              <w:rPr>
                <w:rFonts w:ascii="Calibri Light" w:hAnsi="Calibri Light"/>
                <w:lang w:val="pl-PL"/>
              </w:rPr>
              <w:t>3 scenarios (3 passed)</w:t>
            </w:r>
          </w:p>
          <w:p w:rsidR="00CD44E7" w:rsidRPr="00A153F4" w:rsidRDefault="00CD44E7" w:rsidP="00E552BC">
            <w:pPr>
              <w:pStyle w:val="Tekstpora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pl-PL"/>
              </w:rPr>
            </w:pPr>
            <w:r>
              <w:rPr>
                <w:rFonts w:ascii="Calibri Light" w:hAnsi="Calibri Light"/>
                <w:lang w:val="pl-PL"/>
              </w:rPr>
              <w:t>17 steps (17 passed)</w:t>
            </w:r>
          </w:p>
        </w:tc>
      </w:tr>
    </w:tbl>
    <w:p w:rsidR="00CD44E7" w:rsidRDefault="00CD44E7" w:rsidP="00CD44E7">
      <w:pPr>
        <w:rPr>
          <w:rFonts w:ascii="Calibri Light" w:hAnsi="Calibri Light"/>
          <w:lang w:val="pl-PL"/>
        </w:rPr>
      </w:pPr>
    </w:p>
    <w:p w:rsidR="00615A7A" w:rsidRPr="00CD44E7" w:rsidRDefault="00615A7A" w:rsidP="00CD44E7">
      <w:pPr>
        <w:rPr>
          <w:rFonts w:ascii="Calibri Light" w:hAnsi="Calibri Light"/>
          <w:lang w:val="pl-PL"/>
        </w:rPr>
      </w:pPr>
    </w:p>
    <w:p w:rsidR="00CD44E7" w:rsidRDefault="00CD44E7">
      <w:p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br w:type="page"/>
      </w:r>
    </w:p>
    <w:p w:rsidR="00CD44E7" w:rsidRPr="00F931DD" w:rsidRDefault="00CD44E7" w:rsidP="00CD44E7">
      <w:pPr>
        <w:pStyle w:val="nagwek10"/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lastRenderedPageBreak/>
        <w:t>Tworzenie własnych kroków testowych</w:t>
      </w:r>
    </w:p>
    <w:p w:rsidR="00250A06" w:rsidRPr="00743E0B" w:rsidRDefault="00250A06" w:rsidP="00743E0B">
      <w:pPr>
        <w:pStyle w:val="Akapitzlist"/>
        <w:numPr>
          <w:ilvl w:val="0"/>
          <w:numId w:val="24"/>
        </w:numPr>
        <w:rPr>
          <w:rFonts w:ascii="Calibri Light" w:hAnsi="Calibri Light"/>
          <w:lang w:val="pl-PL"/>
        </w:rPr>
      </w:pPr>
      <w:r w:rsidRPr="00743E0B">
        <w:rPr>
          <w:rFonts w:ascii="Calibri Light" w:hAnsi="Calibri Light"/>
          <w:lang w:val="pl-PL"/>
        </w:rPr>
        <w:t xml:space="preserve">Stwórzmy w folderze Calabash -&gt; feature nowy plik </w:t>
      </w:r>
      <w:r w:rsidRPr="00743E0B">
        <w:rPr>
          <w:rFonts w:ascii="Calibri Light" w:hAnsi="Calibri Light"/>
          <w:b/>
          <w:lang w:val="pl-PL"/>
        </w:rPr>
        <w:t>my_own.fetaure</w:t>
      </w:r>
    </w:p>
    <w:p w:rsidR="00250A06" w:rsidRPr="00743E0B" w:rsidRDefault="00743E0B" w:rsidP="00743E0B">
      <w:pPr>
        <w:pStyle w:val="Akapitzlist"/>
        <w:numPr>
          <w:ilvl w:val="0"/>
          <w:numId w:val="24"/>
        </w:numPr>
        <w:rPr>
          <w:rFonts w:ascii="Calibri Light" w:hAnsi="Calibri Light"/>
          <w:lang w:val="pl-PL"/>
        </w:rPr>
      </w:pPr>
      <w:r w:rsidRPr="00743E0B">
        <w:rPr>
          <w:rFonts w:ascii="Calibri Light" w:hAnsi="Calibri Light"/>
          <w:lang w:val="pl-PL"/>
        </w:rPr>
        <w:t>Dodaj</w:t>
      </w:r>
      <w:r w:rsidR="00250A06" w:rsidRPr="00743E0B">
        <w:rPr>
          <w:rFonts w:ascii="Calibri Light" w:hAnsi="Calibri Light"/>
          <w:lang w:val="pl-PL"/>
        </w:rPr>
        <w:t xml:space="preserve"> własne opisy, analogicznie dla pierwszego scenariusza ale umieszczając go w my_own.feature</w:t>
      </w:r>
    </w:p>
    <w:p w:rsidR="002E4AB5" w:rsidRPr="002B5AA5" w:rsidRDefault="002E4AB5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Feature: Add product - my own steps</w:t>
      </w:r>
    </w:p>
    <w:p w:rsidR="002E4AB5" w:rsidRPr="002B5AA5" w:rsidRDefault="002E4AB5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Scenario: As an application user I can see add a ‘new product to the list’</w:t>
      </w:r>
    </w:p>
    <w:p w:rsidR="002E4AB5" w:rsidRPr="002B5AA5" w:rsidRDefault="002E4AB5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Given I see Quality Excites header</w:t>
      </w:r>
    </w:p>
    <w:p w:rsidR="002E4AB5" w:rsidRPr="002B5AA5" w:rsidRDefault="002E4AB5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When I click on Add new product button</w:t>
      </w:r>
    </w:p>
    <w:p w:rsidR="002E4AB5" w:rsidRPr="002B5AA5" w:rsidRDefault="002E4AB5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 xml:space="preserve">Then I will see </w:t>
      </w:r>
      <w:r w:rsidRPr="002B5AA5">
        <w:rPr>
          <w:rFonts w:ascii="Calibri Light" w:hAnsi="Calibri Light"/>
          <w:i/>
          <w:lang w:val="pl-PL"/>
        </w:rPr>
        <w:t>"Category"</w:t>
      </w:r>
    </w:p>
    <w:p w:rsidR="00250A06" w:rsidRPr="002B5AA5" w:rsidRDefault="002E4AB5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And I will see</w:t>
      </w:r>
      <w:r w:rsidRPr="002B5AA5">
        <w:rPr>
          <w:rFonts w:ascii="Calibri Light" w:hAnsi="Calibri Light"/>
          <w:i/>
          <w:lang w:val="pl-PL"/>
        </w:rPr>
        <w:t xml:space="preserve"> "Piority"</w:t>
      </w:r>
    </w:p>
    <w:p w:rsidR="00CD44E7" w:rsidRDefault="00743E0B" w:rsidP="00743E0B">
      <w:pPr>
        <w:pStyle w:val="Akapitzlist"/>
        <w:numPr>
          <w:ilvl w:val="0"/>
          <w:numId w:val="24"/>
        </w:numPr>
        <w:rPr>
          <w:rFonts w:ascii="Calibri Light" w:hAnsi="Calibri Light"/>
          <w:lang w:val="pl-PL"/>
        </w:rPr>
      </w:pPr>
      <w:r w:rsidRPr="00743E0B">
        <w:rPr>
          <w:rFonts w:ascii="Calibri Light" w:hAnsi="Calibri Light"/>
          <w:lang w:val="pl-PL"/>
        </w:rPr>
        <w:t>Uruchom testy (calabash-android run QE2016.APK)</w:t>
      </w:r>
    </w:p>
    <w:p w:rsidR="00743E0B" w:rsidRDefault="00743E0B" w:rsidP="00743E0B">
      <w:pPr>
        <w:pStyle w:val="Akapitzlist"/>
        <w:numPr>
          <w:ilvl w:val="0"/>
          <w:numId w:val="24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Obserwuj wynik:</w:t>
      </w:r>
    </w:p>
    <w:p w:rsidR="00743E0B" w:rsidRDefault="00743E0B" w:rsidP="00743E0B">
      <w:pPr>
        <w:pStyle w:val="Akapitzlist"/>
        <w:rPr>
          <w:rFonts w:ascii="Calibri Light" w:hAnsi="Calibri Light"/>
          <w:lang w:val="pl-PL"/>
        </w:rPr>
      </w:pPr>
    </w:p>
    <w:p w:rsidR="00743E0B" w:rsidRDefault="00743E0B" w:rsidP="00743E0B">
      <w:pPr>
        <w:pStyle w:val="Akapitzlist"/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 xml:space="preserve">You can implement steps definitions for undefined steps with these snippets </w:t>
      </w:r>
    </w:p>
    <w:p w:rsidR="002E4AB5" w:rsidRPr="002B5AA5" w:rsidRDefault="002E4AB5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Given</w:t>
      </w:r>
      <w:r w:rsidRPr="002B5AA5">
        <w:rPr>
          <w:rFonts w:ascii="Calibri Light" w:hAnsi="Calibri Light"/>
          <w:i/>
          <w:color w:val="FF0000"/>
          <w:lang w:val="pl-PL"/>
        </w:rPr>
        <w:t>(/^</w:t>
      </w:r>
      <w:r w:rsidRPr="002B5AA5">
        <w:rPr>
          <w:rFonts w:ascii="Calibri Light" w:hAnsi="Calibri Light"/>
          <w:i/>
          <w:lang w:val="pl-PL"/>
        </w:rPr>
        <w:t>I see Quality Excites header</w:t>
      </w:r>
      <w:r w:rsidRPr="002B5AA5">
        <w:rPr>
          <w:rFonts w:ascii="Calibri Light" w:hAnsi="Calibri Light"/>
          <w:i/>
          <w:color w:val="FF0000"/>
          <w:lang w:val="pl-PL"/>
        </w:rPr>
        <w:t>$/)</w:t>
      </w:r>
      <w:r w:rsidRPr="002B5AA5">
        <w:rPr>
          <w:rFonts w:ascii="Calibri Light" w:hAnsi="Calibri Light"/>
          <w:i/>
          <w:lang w:val="pl-PL"/>
        </w:rPr>
        <w:t xml:space="preserve"> do </w:t>
      </w:r>
    </w:p>
    <w:p w:rsidR="002E4AB5" w:rsidRPr="002B5AA5" w:rsidRDefault="002E4AB5" w:rsidP="002E4AB5">
      <w:pPr>
        <w:ind w:left="216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 xml:space="preserve">Pending # Write code here that turns the phrase above into concreto actions </w:t>
      </w:r>
    </w:p>
    <w:p w:rsidR="002E4AB5" w:rsidRPr="002B5AA5" w:rsidRDefault="002E4AB5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end</w:t>
      </w:r>
    </w:p>
    <w:p w:rsidR="002E4AB5" w:rsidRDefault="002E4AB5" w:rsidP="00743E0B">
      <w:pPr>
        <w:pStyle w:val="Akapitzlist"/>
        <w:rPr>
          <w:rFonts w:ascii="Calibri Light" w:hAnsi="Calibri Light"/>
          <w:lang w:val="pl-PL"/>
        </w:rPr>
      </w:pPr>
    </w:p>
    <w:p w:rsidR="002E4AB5" w:rsidRPr="002B5AA5" w:rsidRDefault="002E4AB5" w:rsidP="002E4AB5">
      <w:pPr>
        <w:ind w:left="1440"/>
        <w:rPr>
          <w:rFonts w:ascii="Calibri Light" w:hAnsi="Calibri Light"/>
          <w:i/>
          <w:color w:val="FF0000"/>
          <w:lang w:val="pl-PL"/>
        </w:rPr>
      </w:pPr>
      <w:r w:rsidRPr="002B5AA5">
        <w:rPr>
          <w:rFonts w:ascii="Calibri Light" w:hAnsi="Calibri Light"/>
          <w:i/>
          <w:lang w:val="pl-PL"/>
        </w:rPr>
        <w:t>When</w:t>
      </w:r>
      <w:r w:rsidRPr="002B5AA5">
        <w:rPr>
          <w:rFonts w:ascii="Calibri Light" w:hAnsi="Calibri Light"/>
          <w:i/>
          <w:color w:val="FF0000"/>
          <w:lang w:val="pl-PL"/>
        </w:rPr>
        <w:t>(/^</w:t>
      </w:r>
      <w:r w:rsidRPr="002B5AA5">
        <w:rPr>
          <w:rFonts w:ascii="Calibri Light" w:hAnsi="Calibri Light"/>
          <w:i/>
          <w:lang w:val="pl-PL"/>
        </w:rPr>
        <w:t xml:space="preserve">I click on Add new product </w:t>
      </w:r>
      <w:r w:rsidRPr="002B5AA5">
        <w:rPr>
          <w:rFonts w:ascii="Calibri Light" w:hAnsi="Calibri Light"/>
          <w:i/>
          <w:lang w:val="pl-PL"/>
        </w:rPr>
        <w:t>buton</w:t>
      </w:r>
      <w:r w:rsidRPr="002B5AA5">
        <w:rPr>
          <w:rFonts w:ascii="Calibri Light" w:hAnsi="Calibri Light"/>
          <w:i/>
          <w:color w:val="FF0000"/>
          <w:lang w:val="pl-PL"/>
        </w:rPr>
        <w:t>$/) do</w:t>
      </w:r>
    </w:p>
    <w:p w:rsidR="002E4AB5" w:rsidRPr="002B5AA5" w:rsidRDefault="002E4AB5" w:rsidP="002E4AB5">
      <w:pPr>
        <w:ind w:left="216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 xml:space="preserve">Pending # Write code here that turns the phrase above into concreto actions </w:t>
      </w:r>
    </w:p>
    <w:p w:rsidR="002E4AB5" w:rsidRPr="002B5AA5" w:rsidRDefault="00C42BBA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e</w:t>
      </w:r>
      <w:r w:rsidR="002E4AB5" w:rsidRPr="002B5AA5">
        <w:rPr>
          <w:rFonts w:ascii="Calibri Light" w:hAnsi="Calibri Light"/>
          <w:i/>
          <w:lang w:val="pl-PL"/>
        </w:rPr>
        <w:t>nd</w:t>
      </w:r>
    </w:p>
    <w:p w:rsidR="002E4AB5" w:rsidRPr="002B5AA5" w:rsidRDefault="002E4AB5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 xml:space="preserve">Then </w:t>
      </w:r>
      <w:r w:rsidRPr="002B5AA5">
        <w:rPr>
          <w:rFonts w:ascii="Calibri Light" w:hAnsi="Calibri Light"/>
          <w:i/>
          <w:color w:val="FF0000"/>
          <w:lang w:val="pl-PL"/>
        </w:rPr>
        <w:t>(/^</w:t>
      </w:r>
      <w:r w:rsidRPr="002B5AA5">
        <w:rPr>
          <w:rFonts w:ascii="Calibri Light" w:hAnsi="Calibri Light"/>
          <w:i/>
          <w:lang w:val="pl-PL"/>
        </w:rPr>
        <w:t xml:space="preserve">I will see </w:t>
      </w:r>
      <w:r w:rsidRPr="002B5AA5">
        <w:rPr>
          <w:rFonts w:ascii="Calibri Light" w:hAnsi="Calibri Light"/>
          <w:i/>
          <w:color w:val="00B050"/>
          <w:lang w:val="pl-PL"/>
        </w:rPr>
        <w:t>"</w:t>
      </w:r>
      <w:r w:rsidRPr="002B5AA5">
        <w:rPr>
          <w:rFonts w:ascii="Calibri Light" w:hAnsi="Calibri Light"/>
          <w:i/>
          <w:color w:val="00B050"/>
          <w:lang w:val="pl-PL"/>
        </w:rPr>
        <w:t>([^</w:t>
      </w:r>
      <w:r w:rsidRPr="002B5AA5">
        <w:rPr>
          <w:rFonts w:ascii="Calibri Light" w:hAnsi="Calibri Light"/>
          <w:i/>
          <w:color w:val="00B050"/>
          <w:lang w:val="pl-PL"/>
        </w:rPr>
        <w:t>"</w:t>
      </w:r>
      <w:r w:rsidRPr="002B5AA5">
        <w:rPr>
          <w:rFonts w:ascii="Calibri Light" w:hAnsi="Calibri Light"/>
          <w:i/>
          <w:color w:val="00B050"/>
          <w:lang w:val="pl-PL"/>
        </w:rPr>
        <w:t>]*)</w:t>
      </w:r>
      <w:r w:rsidRPr="002B5AA5">
        <w:rPr>
          <w:rFonts w:ascii="Calibri Light" w:hAnsi="Calibri Light"/>
          <w:i/>
          <w:color w:val="00B050"/>
          <w:lang w:val="pl-PL"/>
        </w:rPr>
        <w:t>"</w:t>
      </w:r>
      <w:r w:rsidRPr="002B5AA5">
        <w:rPr>
          <w:rFonts w:ascii="Calibri Light" w:hAnsi="Calibri Light"/>
          <w:i/>
          <w:color w:val="FF0000"/>
          <w:lang w:val="pl-PL"/>
        </w:rPr>
        <w:t>$/)</w:t>
      </w:r>
      <w:r w:rsidRPr="002B5AA5">
        <w:rPr>
          <w:rFonts w:ascii="Calibri Light" w:hAnsi="Calibri Light"/>
          <w:i/>
          <w:lang w:val="pl-PL"/>
        </w:rPr>
        <w:t xml:space="preserve"> do </w:t>
      </w:r>
      <w:r w:rsidRPr="002B5AA5">
        <w:rPr>
          <w:rFonts w:ascii="Calibri Light" w:hAnsi="Calibri Light"/>
          <w:i/>
          <w:color w:val="00B050"/>
          <w:lang w:val="pl-PL"/>
        </w:rPr>
        <w:t>|arg1|</w:t>
      </w:r>
    </w:p>
    <w:p w:rsidR="002E4AB5" w:rsidRPr="002B5AA5" w:rsidRDefault="002E4AB5" w:rsidP="002E4AB5">
      <w:pPr>
        <w:ind w:left="216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 xml:space="preserve">Pending # Write code here that turns the phrase above into concreto actions </w:t>
      </w:r>
    </w:p>
    <w:p w:rsidR="002E4AB5" w:rsidRPr="002B5AA5" w:rsidRDefault="00C42BBA" w:rsidP="002E4AB5">
      <w:pPr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e</w:t>
      </w:r>
      <w:r w:rsidR="002E4AB5" w:rsidRPr="002B5AA5">
        <w:rPr>
          <w:rFonts w:ascii="Calibri Light" w:hAnsi="Calibri Light"/>
          <w:i/>
          <w:lang w:val="pl-PL"/>
        </w:rPr>
        <w:t>nd</w:t>
      </w:r>
    </w:p>
    <w:p w:rsidR="002E4AB5" w:rsidRDefault="002E4AB5" w:rsidP="002E4AB5">
      <w:pPr>
        <w:pStyle w:val="Akapitzlist"/>
        <w:numPr>
          <w:ilvl w:val="0"/>
          <w:numId w:val="24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 xml:space="preserve">Wystarczy </w:t>
      </w:r>
      <w:r w:rsidR="00D2307E">
        <w:rPr>
          <w:rFonts w:ascii="Calibri Light" w:hAnsi="Calibri Light"/>
          <w:lang w:val="pl-PL"/>
        </w:rPr>
        <w:t xml:space="preserve">skopiować to do pliku Calabas\Steps_definition\Calabas_steps.rb i uzupełnić </w:t>
      </w:r>
      <w:r w:rsidR="00D2307E">
        <w:rPr>
          <w:rFonts w:ascii="Calibri Light" w:hAnsi="Calibri Light"/>
          <w:lang w:val="pl-PL"/>
        </w:rPr>
        <w:br/>
        <w:t xml:space="preserve">definicje kroków na podstawie umiejętności pracy z konsolą calabasha. </w:t>
      </w:r>
    </w:p>
    <w:p w:rsidR="00D2307E" w:rsidRDefault="00D2307E" w:rsidP="002E4AB5">
      <w:pPr>
        <w:pStyle w:val="Akapitzlist"/>
        <w:numPr>
          <w:ilvl w:val="0"/>
          <w:numId w:val="24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 xml:space="preserve">Uruchom konsolę calabasha i wyszukaj </w:t>
      </w:r>
      <w:r w:rsidR="009C0EE9">
        <w:rPr>
          <w:rFonts w:ascii="Calibri Light" w:hAnsi="Calibri Light"/>
          <w:lang w:val="pl-PL"/>
        </w:rPr>
        <w:t xml:space="preserve">tekst QE2016, widzimy ze QE należy do klasy TextView zatem </w:t>
      </w:r>
    </w:p>
    <w:p w:rsidR="009C0EE9" w:rsidRDefault="009C0EE9" w:rsidP="002E4AB5">
      <w:pPr>
        <w:pStyle w:val="Akapitzlist"/>
        <w:numPr>
          <w:ilvl w:val="0"/>
          <w:numId w:val="24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>W Calabash_stebs.rb wklej</w:t>
      </w:r>
      <w:r w:rsidR="002B5AA5">
        <w:rPr>
          <w:rFonts w:ascii="Calibri Light" w:hAnsi="Calibri Light"/>
          <w:lang w:val="pl-PL"/>
        </w:rPr>
        <w:t>:</w:t>
      </w:r>
    </w:p>
    <w:p w:rsidR="002B5AA5" w:rsidRDefault="002B5AA5" w:rsidP="002B5AA5">
      <w:pPr>
        <w:pStyle w:val="Akapitzlist"/>
        <w:rPr>
          <w:rFonts w:ascii="Calibri Light" w:hAnsi="Calibri Light"/>
          <w:lang w:val="pl-PL"/>
        </w:rPr>
      </w:pPr>
    </w:p>
    <w:p w:rsidR="009C0EE9" w:rsidRPr="002B5AA5" w:rsidRDefault="009C0EE9" w:rsidP="002B5AA5">
      <w:pPr>
        <w:pStyle w:val="Akapitzlist"/>
        <w:spacing w:line="360" w:lineRule="auto"/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Given</w:t>
      </w:r>
      <w:r w:rsidRPr="002B5AA5">
        <w:rPr>
          <w:rFonts w:ascii="Calibri Light" w:hAnsi="Calibri Light"/>
          <w:i/>
          <w:color w:val="FF0000"/>
          <w:lang w:val="pl-PL"/>
        </w:rPr>
        <w:t>(/^</w:t>
      </w:r>
      <w:r w:rsidRPr="002B5AA5">
        <w:rPr>
          <w:rFonts w:ascii="Calibri Light" w:hAnsi="Calibri Light"/>
          <w:i/>
          <w:lang w:val="pl-PL"/>
        </w:rPr>
        <w:t>I see Quality Excites header</w:t>
      </w:r>
      <w:r w:rsidRPr="002B5AA5">
        <w:rPr>
          <w:rFonts w:ascii="Calibri Light" w:hAnsi="Calibri Light"/>
          <w:i/>
          <w:color w:val="FF0000"/>
          <w:lang w:val="pl-PL"/>
        </w:rPr>
        <w:t>$/)</w:t>
      </w:r>
      <w:r w:rsidRPr="002B5AA5">
        <w:rPr>
          <w:rFonts w:ascii="Calibri Light" w:hAnsi="Calibri Light"/>
          <w:i/>
          <w:lang w:val="pl-PL"/>
        </w:rPr>
        <w:t xml:space="preserve"> do </w:t>
      </w:r>
    </w:p>
    <w:p w:rsidR="009C0EE9" w:rsidRPr="002B5AA5" w:rsidRDefault="009C0EE9" w:rsidP="002B5AA5">
      <w:pPr>
        <w:pStyle w:val="Akapitzlist"/>
        <w:spacing w:line="360" w:lineRule="auto"/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wait_for_text(„QE2016”)</w:t>
      </w:r>
    </w:p>
    <w:p w:rsidR="009C0EE9" w:rsidRDefault="009C0EE9" w:rsidP="002B5AA5">
      <w:pPr>
        <w:pStyle w:val="Akapitzlist"/>
        <w:spacing w:line="360" w:lineRule="auto"/>
        <w:ind w:left="1440"/>
        <w:rPr>
          <w:rFonts w:ascii="Calibri Light" w:hAnsi="Calibri Light"/>
          <w:lang w:val="pl-PL"/>
        </w:rPr>
      </w:pPr>
      <w:r w:rsidRPr="002B5AA5">
        <w:rPr>
          <w:rFonts w:ascii="Calibri Light" w:hAnsi="Calibri Light"/>
          <w:i/>
          <w:lang w:val="pl-PL"/>
        </w:rPr>
        <w:t>end</w:t>
      </w:r>
    </w:p>
    <w:p w:rsidR="002B5AA5" w:rsidRDefault="002B5AA5" w:rsidP="00C42BBA">
      <w:pPr>
        <w:pStyle w:val="Akapitzlist"/>
        <w:ind w:left="1440"/>
        <w:rPr>
          <w:rFonts w:ascii="Calibri Light" w:hAnsi="Calibri Light"/>
          <w:lang w:val="pl-PL"/>
        </w:rPr>
      </w:pPr>
    </w:p>
    <w:p w:rsidR="00C42BBA" w:rsidRDefault="00C42BBA" w:rsidP="009C0EE9">
      <w:pPr>
        <w:pStyle w:val="Akapitzlist"/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t xml:space="preserve">i uruchom testy, zauważ że nie rozpoznaje już tylko 2 kroków a nie 3 jak poprzednio. </w:t>
      </w:r>
    </w:p>
    <w:p w:rsidR="00EE7D81" w:rsidRDefault="00EE7D81" w:rsidP="009C0EE9">
      <w:pPr>
        <w:pStyle w:val="Akapitzlist"/>
        <w:rPr>
          <w:rFonts w:ascii="Calibri Light" w:hAnsi="Calibri Light"/>
          <w:lang w:val="pl-PL"/>
        </w:rPr>
      </w:pPr>
    </w:p>
    <w:p w:rsidR="00EE7D81" w:rsidRPr="002B5AA5" w:rsidRDefault="00EE7D81" w:rsidP="002B5AA5">
      <w:pPr>
        <w:pStyle w:val="Akapitzlist"/>
        <w:spacing w:line="360" w:lineRule="auto"/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When(/^I click on Add new product button$/) do</w:t>
      </w:r>
    </w:p>
    <w:p w:rsidR="00EE7D81" w:rsidRPr="002B5AA5" w:rsidRDefault="00EE7D81" w:rsidP="002B5AA5">
      <w:pPr>
        <w:pStyle w:val="Akapitzlist"/>
        <w:spacing w:line="360" w:lineRule="auto"/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tap_when_element_exists("* id:'fabAdd'")</w:t>
      </w:r>
    </w:p>
    <w:p w:rsidR="00EE7D81" w:rsidRPr="002B5AA5" w:rsidRDefault="00EE7D81" w:rsidP="002B5AA5">
      <w:pPr>
        <w:pStyle w:val="Akapitzlist"/>
        <w:spacing w:line="360" w:lineRule="auto"/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end</w:t>
      </w:r>
    </w:p>
    <w:p w:rsidR="00EE7D81" w:rsidRPr="002B5AA5" w:rsidRDefault="00EE7D81" w:rsidP="002B5AA5">
      <w:pPr>
        <w:pStyle w:val="Akapitzlist"/>
        <w:spacing w:line="360" w:lineRule="auto"/>
        <w:ind w:left="1440"/>
        <w:rPr>
          <w:rFonts w:ascii="Calibri Light" w:hAnsi="Calibri Light"/>
          <w:i/>
          <w:lang w:val="pl-PL"/>
        </w:rPr>
      </w:pPr>
    </w:p>
    <w:p w:rsidR="00EE7D81" w:rsidRPr="002B5AA5" w:rsidRDefault="00EE7D81" w:rsidP="002B5AA5">
      <w:pPr>
        <w:pStyle w:val="Akapitzlist"/>
        <w:spacing w:line="360" w:lineRule="auto"/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Then (/^I will see a "([^"]*)"$/) do |arg1|</w:t>
      </w:r>
    </w:p>
    <w:p w:rsidR="00EE7D81" w:rsidRPr="002B5AA5" w:rsidRDefault="00EE7D81" w:rsidP="002B5AA5">
      <w:pPr>
        <w:pStyle w:val="Akapitzlist"/>
        <w:spacing w:line="360" w:lineRule="auto"/>
        <w:ind w:left="1440"/>
        <w:rPr>
          <w:rFonts w:ascii="Calibri Light" w:hAnsi="Calibri Light"/>
          <w:i/>
          <w:lang w:val="pl-PL"/>
        </w:rPr>
      </w:pPr>
      <w:r w:rsidRPr="002B5AA5">
        <w:rPr>
          <w:rFonts w:ascii="Calibri Light" w:hAnsi="Calibri Light"/>
          <w:i/>
          <w:lang w:val="pl-PL"/>
        </w:rPr>
        <w:t>element_exists("*:'arg1'")</w:t>
      </w:r>
    </w:p>
    <w:p w:rsidR="00EE7D81" w:rsidRPr="00EE7D81" w:rsidRDefault="00EE7D81" w:rsidP="002B5AA5">
      <w:pPr>
        <w:pStyle w:val="Akapitzlist"/>
        <w:spacing w:line="360" w:lineRule="auto"/>
        <w:ind w:left="1440"/>
        <w:rPr>
          <w:rFonts w:ascii="Calibri Light" w:hAnsi="Calibri Light"/>
          <w:lang w:val="pl-PL"/>
        </w:rPr>
      </w:pPr>
      <w:r w:rsidRPr="002B5AA5">
        <w:rPr>
          <w:rFonts w:ascii="Calibri Light" w:hAnsi="Calibri Light"/>
          <w:i/>
          <w:lang w:val="pl-PL"/>
        </w:rPr>
        <w:t>end</w:t>
      </w:r>
      <w:bookmarkStart w:id="0" w:name="_GoBack"/>
      <w:bookmarkEnd w:id="0"/>
    </w:p>
    <w:p w:rsidR="00D64F0B" w:rsidRPr="00D17053" w:rsidRDefault="00EE7D81" w:rsidP="00D17053">
      <w:pPr>
        <w:pStyle w:val="Akapitzlist"/>
        <w:numPr>
          <w:ilvl w:val="0"/>
          <w:numId w:val="24"/>
        </w:numPr>
        <w:rPr>
          <w:rFonts w:ascii="Calibri Light" w:hAnsi="Calibri Light"/>
          <w:lang w:val="pl-PL"/>
        </w:rPr>
      </w:pPr>
      <w:r>
        <w:rPr>
          <w:rFonts w:ascii="Calibri Light" w:hAnsi="Calibri Light"/>
          <w:lang w:val="pl-PL"/>
        </w:rPr>
        <w:lastRenderedPageBreak/>
        <w:t>Uruchom testy i zobacz jak wygląda feature zawierający napisane przez nas kroki</w:t>
      </w:r>
    </w:p>
    <w:p w:rsidR="00D64F0B" w:rsidRDefault="00D64F0B" w:rsidP="00D64F0B">
      <w:pPr>
        <w:ind w:left="360"/>
        <w:rPr>
          <w:rFonts w:ascii="Calibri Light" w:hAnsi="Calibri Light"/>
          <w:lang w:val="pl-PL"/>
        </w:rPr>
      </w:pPr>
    </w:p>
    <w:p w:rsidR="00D64F0B" w:rsidRDefault="00D64F0B" w:rsidP="00D64F0B">
      <w:pPr>
        <w:ind w:left="360"/>
        <w:rPr>
          <w:rFonts w:ascii="Calibri Light" w:hAnsi="Calibri Light"/>
          <w:b/>
          <w:sz w:val="26"/>
          <w:szCs w:val="26"/>
          <w:lang w:val="pl-PL"/>
        </w:rPr>
      </w:pPr>
      <w:r w:rsidRPr="00D64F0B">
        <w:rPr>
          <w:rFonts w:ascii="Calibri Light" w:hAnsi="Calibri Light"/>
          <w:b/>
          <w:sz w:val="26"/>
          <w:szCs w:val="26"/>
          <w:lang w:val="pl-PL"/>
        </w:rPr>
        <w:t>ZADANIE 6</w:t>
      </w:r>
      <w:r w:rsidR="00D470A4">
        <w:rPr>
          <w:rFonts w:ascii="Calibri Light" w:hAnsi="Calibri Light"/>
          <w:b/>
          <w:sz w:val="26"/>
          <w:szCs w:val="26"/>
          <w:lang w:val="pl-PL"/>
        </w:rPr>
        <w:t xml:space="preserve"> (OPCJONALNE)</w:t>
      </w:r>
      <w:r w:rsidRPr="00D64F0B">
        <w:rPr>
          <w:rFonts w:ascii="Calibri Light" w:hAnsi="Calibri Light"/>
          <w:b/>
          <w:sz w:val="26"/>
          <w:szCs w:val="26"/>
          <w:lang w:val="pl-PL"/>
        </w:rPr>
        <w:t xml:space="preserve"> – spróbuj samodzielnie dodać swoje kroki i stworzyć odpowiednie definicje kroków dla scenariusza drugiego i trzeciego</w:t>
      </w:r>
    </w:p>
    <w:p w:rsidR="00CE759A" w:rsidRDefault="00CE759A" w:rsidP="00CE759A">
      <w:pPr>
        <w:pStyle w:val="Akapitzlist"/>
        <w:rPr>
          <w:rFonts w:ascii="Calibri Light" w:hAnsi="Calibri Light"/>
          <w:lang w:val="pl-PL"/>
        </w:rPr>
      </w:pPr>
    </w:p>
    <w:p w:rsidR="00CE759A" w:rsidRPr="00CE759A" w:rsidRDefault="00CE759A" w:rsidP="00CE759A">
      <w:pPr>
        <w:rPr>
          <w:rFonts w:ascii="Calibri Light" w:hAnsi="Calibri Light"/>
          <w:lang w:val="pl-PL"/>
        </w:rPr>
      </w:pPr>
    </w:p>
    <w:p w:rsidR="00CE759A" w:rsidRDefault="00CE759A" w:rsidP="009C0EE9">
      <w:pPr>
        <w:pStyle w:val="Akapitzlist"/>
        <w:rPr>
          <w:rFonts w:ascii="Calibri Light" w:hAnsi="Calibri Light"/>
          <w:lang w:val="pl-PL"/>
        </w:rPr>
      </w:pPr>
    </w:p>
    <w:p w:rsidR="00CE759A" w:rsidRDefault="00CE759A" w:rsidP="009C0EE9">
      <w:pPr>
        <w:pStyle w:val="Akapitzlist"/>
        <w:rPr>
          <w:rFonts w:ascii="Calibri Light" w:hAnsi="Calibri Light"/>
          <w:lang w:val="pl-PL"/>
        </w:rPr>
      </w:pPr>
    </w:p>
    <w:p w:rsidR="009C0EE9" w:rsidRDefault="009C0EE9" w:rsidP="009C0EE9">
      <w:pPr>
        <w:pStyle w:val="Akapitzlist"/>
        <w:rPr>
          <w:rFonts w:ascii="Calibri Light" w:hAnsi="Calibri Light"/>
          <w:lang w:val="pl-PL"/>
        </w:rPr>
      </w:pPr>
    </w:p>
    <w:p w:rsidR="00D2307E" w:rsidRPr="002E4AB5" w:rsidRDefault="00D2307E" w:rsidP="00D2307E">
      <w:pPr>
        <w:pStyle w:val="Akapitzlist"/>
        <w:rPr>
          <w:rFonts w:ascii="Calibri Light" w:hAnsi="Calibri Light"/>
          <w:lang w:val="pl-PL"/>
        </w:rPr>
      </w:pPr>
    </w:p>
    <w:p w:rsidR="002E4AB5" w:rsidRDefault="002E4AB5" w:rsidP="002E4AB5">
      <w:pPr>
        <w:ind w:left="1440"/>
        <w:rPr>
          <w:rFonts w:ascii="Calibri Light" w:hAnsi="Calibri Light"/>
          <w:lang w:val="pl-PL"/>
        </w:rPr>
      </w:pPr>
    </w:p>
    <w:p w:rsidR="00CE759A" w:rsidRPr="002E4AB5" w:rsidRDefault="00CE759A" w:rsidP="002E4AB5">
      <w:pPr>
        <w:ind w:left="1440"/>
        <w:rPr>
          <w:rFonts w:ascii="Calibri Light" w:hAnsi="Calibri Light"/>
          <w:lang w:val="pl-PL"/>
        </w:rPr>
      </w:pPr>
    </w:p>
    <w:p w:rsidR="00743E0B" w:rsidRPr="00743E0B" w:rsidRDefault="00743E0B" w:rsidP="00A764AD">
      <w:pPr>
        <w:pStyle w:val="Akapitzlist"/>
        <w:rPr>
          <w:rFonts w:ascii="Calibri Light" w:hAnsi="Calibri Light"/>
          <w:lang w:val="pl-PL"/>
        </w:rPr>
      </w:pPr>
    </w:p>
    <w:sectPr w:rsidR="00743E0B" w:rsidRPr="00743E0B" w:rsidSect="00D470A4">
      <w:footerReference w:type="default" r:id="rId12"/>
      <w:pgSz w:w="11907" w:h="16839" w:code="9"/>
      <w:pgMar w:top="1080" w:right="1440" w:bottom="108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EA6" w:rsidRDefault="004A4EA6">
      <w:pPr>
        <w:spacing w:after="0" w:line="240" w:lineRule="auto"/>
      </w:pPr>
      <w:r>
        <w:separator/>
      </w:r>
    </w:p>
  </w:endnote>
  <w:endnote w:type="continuationSeparator" w:id="0">
    <w:p w:rsidR="004A4EA6" w:rsidRDefault="004A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ajorEastAsia" w:cstheme="majorBidi"/>
        <w:sz w:val="28"/>
        <w:szCs w:val="28"/>
        <w:lang w:val="pl-PL"/>
      </w:rPr>
      <w:id w:val="-9606344"/>
      <w:docPartObj>
        <w:docPartGallery w:val="Page Numbers (Bottom of Page)"/>
        <w:docPartUnique/>
      </w:docPartObj>
    </w:sdtPr>
    <w:sdtEndPr>
      <w:rPr>
        <w:lang w:val="cs-CZ"/>
      </w:rPr>
    </w:sdtEndPr>
    <w:sdtContent>
      <w:p w:rsidR="00D470A4" w:rsidRDefault="00D470A4">
        <w:pPr>
          <w:pStyle w:val="Stopka0"/>
        </w:pPr>
        <w:r>
          <w:rPr>
            <w:rFonts w:eastAsiaTheme="majorEastAsia" w:cstheme="majorBidi"/>
            <w:sz w:val="28"/>
            <w:szCs w:val="28"/>
            <w:lang w:val="pl-PL"/>
          </w:rPr>
          <w:t xml:space="preserve">str. </w:t>
        </w:r>
        <w:r>
          <w:rPr>
            <w:rFonts w:asciiTheme="minorHAnsi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hAnsiTheme="minorHAnsi" w:cs="Times New Roman"/>
            <w:sz w:val="22"/>
            <w:szCs w:val="22"/>
          </w:rPr>
          <w:fldChar w:fldCharType="separate"/>
        </w:r>
        <w:r w:rsidR="00D17053" w:rsidRPr="00D17053">
          <w:rPr>
            <w:rFonts w:eastAsiaTheme="majorEastAsia" w:cstheme="majorBidi"/>
            <w:noProof/>
            <w:sz w:val="28"/>
            <w:szCs w:val="28"/>
            <w:lang w:val="pl-PL"/>
          </w:rPr>
          <w:t>8</w:t>
        </w:r>
        <w:r>
          <w:rPr>
            <w:rFonts w:eastAsiaTheme="majorEastAsia" w:cstheme="majorBidi"/>
            <w:sz w:val="28"/>
            <w:szCs w:val="28"/>
          </w:rPr>
          <w:fldChar w:fldCharType="end"/>
        </w:r>
      </w:p>
    </w:sdtContent>
  </w:sdt>
  <w:p w:rsidR="00A16C8F" w:rsidRDefault="00A16C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EA6" w:rsidRDefault="004A4EA6">
      <w:pPr>
        <w:spacing w:after="0" w:line="240" w:lineRule="auto"/>
      </w:pPr>
      <w:r>
        <w:separator/>
      </w:r>
    </w:p>
  </w:footnote>
  <w:footnote w:type="continuationSeparator" w:id="0">
    <w:p w:rsidR="004A4EA6" w:rsidRDefault="004A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3C41"/>
    <w:multiLevelType w:val="hybridMultilevel"/>
    <w:tmpl w:val="DC94A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63D6"/>
    <w:multiLevelType w:val="hybridMultilevel"/>
    <w:tmpl w:val="94ECBE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939E8B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A11FB"/>
    <w:multiLevelType w:val="hybridMultilevel"/>
    <w:tmpl w:val="77521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77E22"/>
    <w:multiLevelType w:val="hybridMultilevel"/>
    <w:tmpl w:val="4F18A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25CA7"/>
    <w:multiLevelType w:val="hybridMultilevel"/>
    <w:tmpl w:val="24D6B3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spistreci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21166"/>
    <w:multiLevelType w:val="hybridMultilevel"/>
    <w:tmpl w:val="E52C51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342B2"/>
    <w:multiLevelType w:val="hybridMultilevel"/>
    <w:tmpl w:val="F4D4FE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83D6A"/>
    <w:multiLevelType w:val="hybridMultilevel"/>
    <w:tmpl w:val="A56461AE"/>
    <w:lvl w:ilvl="0" w:tplc="CB40D5B6">
      <w:start w:val="1"/>
      <w:numFmt w:val="upperRoman"/>
      <w:pStyle w:val="Spistreci10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455CB"/>
    <w:multiLevelType w:val="hybridMultilevel"/>
    <w:tmpl w:val="14323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57455"/>
    <w:multiLevelType w:val="hybridMultilevel"/>
    <w:tmpl w:val="C0AAE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11E64"/>
    <w:multiLevelType w:val="hybridMultilevel"/>
    <w:tmpl w:val="DD8006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4"/>
  </w:num>
  <w:num w:numId="6">
    <w:abstractNumId w:val="9"/>
  </w:num>
  <w:num w:numId="7">
    <w:abstractNumId w:val="7"/>
  </w:num>
  <w:num w:numId="8">
    <w:abstractNumId w:val="1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6"/>
  </w:num>
  <w:num w:numId="20">
    <w:abstractNumId w:val="13"/>
  </w:num>
  <w:num w:numId="21">
    <w:abstractNumId w:val="10"/>
  </w:num>
  <w:num w:numId="22">
    <w:abstractNumId w:val="0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8F"/>
    <w:rsid w:val="00024951"/>
    <w:rsid w:val="00076528"/>
    <w:rsid w:val="000A4988"/>
    <w:rsid w:val="000E1F95"/>
    <w:rsid w:val="000E6207"/>
    <w:rsid w:val="000F3B9A"/>
    <w:rsid w:val="001700AD"/>
    <w:rsid w:val="002027DA"/>
    <w:rsid w:val="002071A4"/>
    <w:rsid w:val="002401CD"/>
    <w:rsid w:val="00243657"/>
    <w:rsid w:val="00250A06"/>
    <w:rsid w:val="0025598F"/>
    <w:rsid w:val="002A283F"/>
    <w:rsid w:val="002B5AA5"/>
    <w:rsid w:val="002C33DE"/>
    <w:rsid w:val="002E4AB5"/>
    <w:rsid w:val="002F2B62"/>
    <w:rsid w:val="00375711"/>
    <w:rsid w:val="003A1C10"/>
    <w:rsid w:val="003A37AF"/>
    <w:rsid w:val="00401177"/>
    <w:rsid w:val="004A4EA6"/>
    <w:rsid w:val="004B4E27"/>
    <w:rsid w:val="004C4A70"/>
    <w:rsid w:val="004D5449"/>
    <w:rsid w:val="00504818"/>
    <w:rsid w:val="00522D8A"/>
    <w:rsid w:val="00536DA1"/>
    <w:rsid w:val="0054282F"/>
    <w:rsid w:val="005548C3"/>
    <w:rsid w:val="005E2EEB"/>
    <w:rsid w:val="005E6F57"/>
    <w:rsid w:val="00615A7A"/>
    <w:rsid w:val="006701A4"/>
    <w:rsid w:val="00693A51"/>
    <w:rsid w:val="006A1FE2"/>
    <w:rsid w:val="0071304E"/>
    <w:rsid w:val="00735D4E"/>
    <w:rsid w:val="00743E0B"/>
    <w:rsid w:val="007944CE"/>
    <w:rsid w:val="007B2936"/>
    <w:rsid w:val="007D55FD"/>
    <w:rsid w:val="008C557C"/>
    <w:rsid w:val="00995F17"/>
    <w:rsid w:val="009A6B1A"/>
    <w:rsid w:val="009C0EE9"/>
    <w:rsid w:val="009D366A"/>
    <w:rsid w:val="009E3EDC"/>
    <w:rsid w:val="00A13376"/>
    <w:rsid w:val="00A153F4"/>
    <w:rsid w:val="00A16C8F"/>
    <w:rsid w:val="00A764AD"/>
    <w:rsid w:val="00AB7F88"/>
    <w:rsid w:val="00AD2040"/>
    <w:rsid w:val="00B865EE"/>
    <w:rsid w:val="00BB07E1"/>
    <w:rsid w:val="00BD5CA1"/>
    <w:rsid w:val="00BF5CDA"/>
    <w:rsid w:val="00C1691D"/>
    <w:rsid w:val="00C3234F"/>
    <w:rsid w:val="00C4276D"/>
    <w:rsid w:val="00C42BBA"/>
    <w:rsid w:val="00CC51C6"/>
    <w:rsid w:val="00CD44E7"/>
    <w:rsid w:val="00CD5A65"/>
    <w:rsid w:val="00CE759A"/>
    <w:rsid w:val="00D17053"/>
    <w:rsid w:val="00D2307E"/>
    <w:rsid w:val="00D33539"/>
    <w:rsid w:val="00D430C6"/>
    <w:rsid w:val="00D470A4"/>
    <w:rsid w:val="00D50063"/>
    <w:rsid w:val="00D500C8"/>
    <w:rsid w:val="00D64F0B"/>
    <w:rsid w:val="00D83959"/>
    <w:rsid w:val="00D961E8"/>
    <w:rsid w:val="00DD34C1"/>
    <w:rsid w:val="00DD73A1"/>
    <w:rsid w:val="00E019C7"/>
    <w:rsid w:val="00E370A9"/>
    <w:rsid w:val="00E91D97"/>
    <w:rsid w:val="00E92CF3"/>
    <w:rsid w:val="00EA0EA0"/>
    <w:rsid w:val="00EE7D81"/>
    <w:rsid w:val="00F5347B"/>
    <w:rsid w:val="00F76680"/>
    <w:rsid w:val="00F918BC"/>
    <w:rsid w:val="00F931DD"/>
    <w:rsid w:val="00FB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23DF8E"/>
  <w15:docId w15:val="{4C37D4D3-6FF2-4039-8945-36B97456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cs-CZ" w:eastAsia="cs-CZ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D73A1"/>
  </w:style>
  <w:style w:type="paragraph" w:styleId="Nagwek1">
    <w:name w:val="heading 1"/>
    <w:basedOn w:val="Normalny"/>
    <w:next w:val="Normalny"/>
    <w:link w:val="Nagwek1Znak"/>
    <w:uiPriority w:val="9"/>
    <w:qFormat/>
    <w:rsid w:val="00DD73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D73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73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C483D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73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73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C483D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7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C483D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73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50B0B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73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C483D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73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C483D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0">
    <w:name w:val="nagłówek 1"/>
    <w:basedOn w:val="Normalny"/>
    <w:next w:val="Normalny"/>
    <w:link w:val="Nagwek1znak0"/>
    <w:uiPriority w:val="9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nagwek20">
    <w:name w:val="nagłówek 2"/>
    <w:basedOn w:val="Normalny"/>
    <w:next w:val="Normalny"/>
    <w:link w:val="Nagwek2znak0"/>
    <w:uiPriority w:val="9"/>
    <w:unhideWhenUsed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customStyle="1" w:styleId="nagwek30">
    <w:name w:val="nagłówek 3"/>
    <w:basedOn w:val="Normalny"/>
    <w:next w:val="Normalny"/>
    <w:link w:val="Nagwek3znak0"/>
    <w:uiPriority w:val="9"/>
    <w:unhideWhenUsed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nagwek40">
    <w:name w:val="nagłówek 4"/>
    <w:basedOn w:val="Normalny"/>
    <w:next w:val="Normalny"/>
    <w:link w:val="Nagwek4znak0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Normalny"/>
    <w:uiPriority w:val="99"/>
    <w:unhideWhenUsed/>
    <w:pPr>
      <w:spacing w:before="600"/>
    </w:pPr>
  </w:style>
  <w:style w:type="character" w:customStyle="1" w:styleId="Tekstzastpczy1">
    <w:name w:val="Tekst zastępczy1"/>
    <w:basedOn w:val="Domylnaczcionkaakapitu"/>
    <w:uiPriority w:val="99"/>
    <w:semiHidden/>
    <w:rPr>
      <w:color w:val="808080"/>
    </w:rPr>
  </w:style>
  <w:style w:type="paragraph" w:customStyle="1" w:styleId="Tytu1">
    <w:name w:val="Tytuł1"/>
    <w:basedOn w:val="Normalny"/>
    <w:next w:val="Normalny"/>
    <w:link w:val="Tytuznak"/>
    <w:uiPriority w:val="1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ytuznak">
    <w:name w:val="Tytuł (znak)"/>
    <w:basedOn w:val="Domylnaczcionkaakapitu"/>
    <w:link w:val="Tytu1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customStyle="1" w:styleId="Podtytu1">
    <w:name w:val="Podtytuł1"/>
    <w:basedOn w:val="Normalny"/>
    <w:next w:val="Normalny"/>
    <w:link w:val="Podtytuznak"/>
    <w:uiPriority w:val="11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Podtytuznak">
    <w:name w:val="Podtytuł (znak)"/>
    <w:basedOn w:val="Domylnaczcionkaakapitu"/>
    <w:link w:val="Podtytu1"/>
    <w:uiPriority w:val="11"/>
    <w:rPr>
      <w:sz w:val="32"/>
      <w:szCs w:val="32"/>
    </w:rPr>
  </w:style>
  <w:style w:type="paragraph" w:customStyle="1" w:styleId="Bezodstpw1">
    <w:name w:val="Bez odstępów1"/>
    <w:uiPriority w:val="1"/>
    <w:pPr>
      <w:spacing w:after="0" w:line="240" w:lineRule="auto"/>
    </w:pPr>
  </w:style>
  <w:style w:type="table" w:customStyle="1" w:styleId="Siatkatabeli">
    <w:name w:val="Siatka tabeli"/>
    <w:basedOn w:val="Standardow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jekontaktowe">
    <w:name w:val="Informacje kontaktowe"/>
    <w:basedOn w:val="Bezodstpw1"/>
    <w:rPr>
      <w:color w:val="FFFFFF" w:themeColor="background1"/>
      <w:sz w:val="22"/>
      <w:szCs w:val="22"/>
    </w:rPr>
  </w:style>
  <w:style w:type="paragraph" w:customStyle="1" w:styleId="Odstptabeli">
    <w:name w:val="Odstęp tabeli"/>
    <w:basedOn w:val="Bezodstpw1"/>
    <w:uiPriority w:val="99"/>
    <w:pPr>
      <w:spacing w:line="14" w:lineRule="exact"/>
    </w:pPr>
  </w:style>
  <w:style w:type="paragraph" w:customStyle="1" w:styleId="nagwek">
    <w:name w:val="nagłówek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(znak)"/>
    <w:basedOn w:val="Domylnaczcionkaakapitu"/>
    <w:link w:val="nagwek"/>
    <w:uiPriority w:val="99"/>
  </w:style>
  <w:style w:type="paragraph" w:customStyle="1" w:styleId="stopka">
    <w:name w:val="stopka"/>
    <w:basedOn w:val="Normalny"/>
    <w:link w:val="Stopkaznak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Stopkaznak">
    <w:name w:val="Stopka (znak)"/>
    <w:basedOn w:val="Domylnaczcionkaakapitu"/>
    <w:link w:val="stopk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Nagwek1znak0">
    <w:name w:val="Nagłówek 1 (znak)"/>
    <w:basedOn w:val="Domylnaczcionkaakapitu"/>
    <w:link w:val="nagwek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Nagwek2znak0">
    <w:name w:val="Nagłówek 2 (znak)"/>
    <w:basedOn w:val="Domylnaczcionkaakapitu"/>
    <w:link w:val="nagwek20"/>
    <w:uiPriority w:val="9"/>
    <w:rPr>
      <w:b/>
      <w:bCs/>
      <w:sz w:val="26"/>
      <w:szCs w:val="26"/>
    </w:rPr>
  </w:style>
  <w:style w:type="paragraph" w:customStyle="1" w:styleId="Nagwekspisutreci1">
    <w:name w:val="Nagłówek spisu treści1"/>
    <w:basedOn w:val="nagwek10"/>
    <w:next w:val="Normalny"/>
    <w:uiPriority w:val="39"/>
    <w:unhideWhenUsed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spistreci1">
    <w:name w:val="spis treści 1"/>
    <w:basedOn w:val="Normalny"/>
    <w:next w:val="Normalny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spistreci2">
    <w:name w:val="spis treści 2"/>
    <w:basedOn w:val="Normalny"/>
    <w:next w:val="Normalny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customStyle="1" w:styleId="Hipercze1">
    <w:name w:val="Hiperłącze1"/>
    <w:basedOn w:val="Domylnaczcionkaakapitu"/>
    <w:uiPriority w:val="99"/>
    <w:unhideWhenUsed/>
    <w:rPr>
      <w:color w:val="4C483D" w:themeColor="hyperlink"/>
      <w:u w:val="single"/>
    </w:rPr>
  </w:style>
  <w:style w:type="character" w:customStyle="1" w:styleId="Nagwek3znak0">
    <w:name w:val="Nagłówek 3 (znak)"/>
    <w:basedOn w:val="Domylnaczcionkaakapitu"/>
    <w:link w:val="nagwek30"/>
    <w:uiPriority w:val="9"/>
    <w:rPr>
      <w:b/>
      <w:bCs/>
      <w:i/>
      <w:iCs/>
      <w:sz w:val="24"/>
      <w:szCs w:val="24"/>
    </w:rPr>
  </w:style>
  <w:style w:type="paragraph" w:customStyle="1" w:styleId="Logoalternatywny">
    <w:name w:val="Logo (alternatywny)"/>
    <w:basedOn w:val="Normalny"/>
    <w:uiPriority w:val="99"/>
    <w:unhideWhenUsed/>
    <w:pPr>
      <w:spacing w:before="720" w:line="240" w:lineRule="auto"/>
      <w:ind w:left="720"/>
    </w:pPr>
  </w:style>
  <w:style w:type="paragraph" w:customStyle="1" w:styleId="Stopkaalternatywny">
    <w:name w:val="Stopka (alternatywny)"/>
    <w:basedOn w:val="Normalny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abelaporad">
    <w:name w:val="Tabela porad"/>
    <w:basedOn w:val="Standardowy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kstporady">
    <w:name w:val="Tekst porady"/>
    <w:basedOn w:val="Normalny"/>
    <w:uiPriority w:val="99"/>
    <w:pPr>
      <w:spacing w:before="160" w:after="160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kona">
    <w:name w:val="Ikona"/>
    <w:basedOn w:val="Normalny"/>
    <w:uiPriority w:val="99"/>
    <w:unhideWhenUsed/>
    <w:pPr>
      <w:spacing w:before="160" w:after="160" w:line="240" w:lineRule="auto"/>
      <w:jc w:val="center"/>
    </w:pPr>
  </w:style>
  <w:style w:type="character" w:customStyle="1" w:styleId="Nagwek4znak0">
    <w:name w:val="Nagłówek 4 (znak)"/>
    <w:basedOn w:val="Domylnaczcionkaakapitu"/>
    <w:link w:val="nagwek40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sowa">
    <w:name w:val="Tabela finansowa"/>
    <w:basedOn w:val="Standardowy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spistreci3">
    <w:name w:val="spis treści 3"/>
    <w:basedOn w:val="Normalny"/>
    <w:next w:val="Normalny"/>
    <w:autoRedefine/>
    <w:uiPriority w:val="39"/>
    <w:semiHidden/>
    <w:unhideWhenUsed/>
    <w:pPr>
      <w:spacing w:after="100"/>
      <w:ind w:left="720" w:right="3240"/>
    </w:pPr>
  </w:style>
  <w:style w:type="paragraph" w:customStyle="1" w:styleId="spistreci4">
    <w:name w:val="spis treści 4"/>
    <w:basedOn w:val="Normalny"/>
    <w:next w:val="Normalny"/>
    <w:autoRedefine/>
    <w:uiPriority w:val="39"/>
    <w:semiHidden/>
    <w:unhideWhenUsed/>
    <w:pPr>
      <w:spacing w:after="100"/>
      <w:ind w:left="720" w:right="3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5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598F"/>
    <w:rPr>
      <w:rFonts w:ascii="Tahoma" w:hAnsi="Tahoma" w:cs="Tahoma"/>
      <w:sz w:val="16"/>
      <w:szCs w:val="16"/>
    </w:rPr>
  </w:style>
  <w:style w:type="paragraph" w:styleId="Nagwek0">
    <w:name w:val="header"/>
    <w:basedOn w:val="Normalny"/>
    <w:link w:val="NagwekZnak0"/>
    <w:uiPriority w:val="99"/>
    <w:unhideWhenUsed/>
    <w:rsid w:val="003A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0">
    <w:name w:val="Nagłówek Znak"/>
    <w:basedOn w:val="Domylnaczcionkaakapitu"/>
    <w:link w:val="Nagwek0"/>
    <w:uiPriority w:val="99"/>
    <w:rsid w:val="003A1C10"/>
  </w:style>
  <w:style w:type="paragraph" w:styleId="Stopka0">
    <w:name w:val="footer"/>
    <w:basedOn w:val="Normalny"/>
    <w:link w:val="StopkaZnak0"/>
    <w:uiPriority w:val="99"/>
    <w:unhideWhenUsed/>
    <w:rsid w:val="0054282F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StopkaZnak0">
    <w:name w:val="Stopka Znak"/>
    <w:basedOn w:val="Domylnaczcionkaakapitu"/>
    <w:link w:val="Stopka0"/>
    <w:uiPriority w:val="99"/>
    <w:rsid w:val="0054282F"/>
    <w:rPr>
      <w:rFonts w:asciiTheme="majorHAnsi" w:hAnsiTheme="majorHAnsi"/>
      <w:caps/>
      <w:color w:val="F24F4F" w:themeColor="accent1"/>
      <w:sz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DD73A1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Nagwekspisutreci">
    <w:name w:val="TOC Heading"/>
    <w:aliases w:val="Nagłówek paska bocznego"/>
    <w:basedOn w:val="Nagwek1"/>
    <w:next w:val="Normalny"/>
    <w:uiPriority w:val="39"/>
    <w:unhideWhenUsed/>
    <w:qFormat/>
    <w:rsid w:val="00DD73A1"/>
    <w:pPr>
      <w:outlineLvl w:val="9"/>
    </w:pPr>
  </w:style>
  <w:style w:type="paragraph" w:styleId="Spistreci10">
    <w:name w:val="toc 1"/>
    <w:basedOn w:val="Normalny"/>
    <w:next w:val="Normalny"/>
    <w:autoRedefine/>
    <w:uiPriority w:val="39"/>
    <w:unhideWhenUsed/>
    <w:rsid w:val="00D500C8"/>
    <w:pPr>
      <w:numPr>
        <w:numId w:val="4"/>
      </w:numPr>
      <w:tabs>
        <w:tab w:val="right" w:leader="dot" w:pos="7906"/>
      </w:tabs>
      <w:spacing w:after="100" w:line="240" w:lineRule="auto"/>
      <w:ind w:right="1584"/>
    </w:pPr>
    <w:rPr>
      <w:b/>
      <w:sz w:val="26"/>
    </w:rPr>
  </w:style>
  <w:style w:type="paragraph" w:styleId="Spistreci20">
    <w:name w:val="toc 2"/>
    <w:basedOn w:val="Normalny"/>
    <w:next w:val="Normalny"/>
    <w:autoRedefine/>
    <w:uiPriority w:val="39"/>
    <w:unhideWhenUsed/>
    <w:rsid w:val="003A37AF"/>
    <w:pPr>
      <w:tabs>
        <w:tab w:val="right" w:leader="dot" w:pos="9346"/>
      </w:tabs>
      <w:spacing w:after="100"/>
      <w:ind w:left="202" w:firstLine="864"/>
    </w:pPr>
    <w:rPr>
      <w:sz w:val="22"/>
    </w:rPr>
  </w:style>
  <w:style w:type="paragraph" w:styleId="Spistreci30">
    <w:name w:val="toc 3"/>
    <w:basedOn w:val="Normalny"/>
    <w:next w:val="Normalny"/>
    <w:autoRedefine/>
    <w:uiPriority w:val="39"/>
    <w:unhideWhenUsed/>
    <w:rsid w:val="008C557C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8C557C"/>
    <w:rPr>
      <w:color w:val="4C483D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D33539"/>
    <w:rPr>
      <w:color w:val="808080"/>
    </w:rPr>
  </w:style>
  <w:style w:type="paragraph" w:customStyle="1" w:styleId="Tytu2">
    <w:name w:val="Tytuł2"/>
    <w:basedOn w:val="Normalny"/>
    <w:next w:val="Normalny"/>
    <w:uiPriority w:val="10"/>
    <w:rsid w:val="004B4E27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val="pl-PL" w:eastAsia="zh-CN"/>
    </w:rPr>
  </w:style>
  <w:style w:type="paragraph" w:customStyle="1" w:styleId="Podtytu2">
    <w:name w:val="Podtytuł2"/>
    <w:basedOn w:val="Normalny"/>
    <w:next w:val="Normalny"/>
    <w:uiPriority w:val="11"/>
    <w:rsid w:val="004B4E27"/>
    <w:pPr>
      <w:numPr>
        <w:ilvl w:val="1"/>
      </w:numPr>
      <w:spacing w:after="0" w:line="240" w:lineRule="auto"/>
    </w:pPr>
    <w:rPr>
      <w:sz w:val="32"/>
      <w:szCs w:val="32"/>
      <w:lang w:val="pl-PL" w:eastAsia="zh-CN"/>
    </w:rPr>
  </w:style>
  <w:style w:type="character" w:styleId="UyteHipercze">
    <w:name w:val="FollowedHyperlink"/>
    <w:basedOn w:val="Domylnaczcionkaakapitu"/>
    <w:uiPriority w:val="99"/>
    <w:semiHidden/>
    <w:unhideWhenUsed/>
    <w:rsid w:val="002C33DE"/>
    <w:rPr>
      <w:color w:val="A3648B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C3234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D73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73A1"/>
    <w:rPr>
      <w:rFonts w:asciiTheme="majorHAnsi" w:eastAsiaTheme="majorEastAsia" w:hAnsiTheme="majorHAnsi" w:cstheme="majorBidi"/>
      <w:color w:val="4C483D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73A1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73A1"/>
    <w:rPr>
      <w:rFonts w:asciiTheme="majorHAnsi" w:eastAsiaTheme="majorEastAsia" w:hAnsiTheme="majorHAnsi" w:cstheme="majorBidi"/>
      <w:color w:val="4C483D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73A1"/>
    <w:rPr>
      <w:rFonts w:asciiTheme="majorHAnsi" w:eastAsiaTheme="majorEastAsia" w:hAnsiTheme="majorHAnsi" w:cstheme="majorBidi"/>
      <w:i/>
      <w:iCs/>
      <w:color w:val="4C483D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73A1"/>
    <w:rPr>
      <w:rFonts w:asciiTheme="majorHAnsi" w:eastAsiaTheme="majorEastAsia" w:hAnsiTheme="majorHAnsi" w:cstheme="majorBidi"/>
      <w:i/>
      <w:iCs/>
      <w:color w:val="950B0B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73A1"/>
    <w:rPr>
      <w:rFonts w:asciiTheme="majorHAnsi" w:eastAsiaTheme="majorEastAsia" w:hAnsiTheme="majorHAnsi" w:cstheme="majorBidi"/>
      <w:b/>
      <w:bCs/>
      <w:color w:val="4C483D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73A1"/>
    <w:rPr>
      <w:rFonts w:asciiTheme="majorHAnsi" w:eastAsiaTheme="majorEastAsia" w:hAnsiTheme="majorHAnsi" w:cstheme="majorBidi"/>
      <w:b/>
      <w:bCs/>
      <w:i/>
      <w:iCs/>
      <w:color w:val="4C483D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D73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0"/>
    <w:uiPriority w:val="10"/>
    <w:qFormat/>
    <w:rsid w:val="00DD73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F24F4F" w:themeColor="accent1"/>
      <w:spacing w:val="-10"/>
      <w:sz w:val="56"/>
      <w:szCs w:val="56"/>
    </w:rPr>
  </w:style>
  <w:style w:type="character" w:customStyle="1" w:styleId="TytuZnak0">
    <w:name w:val="Tytuł Znak"/>
    <w:basedOn w:val="Domylnaczcionkaakapitu"/>
    <w:link w:val="Tytu"/>
    <w:uiPriority w:val="10"/>
    <w:rsid w:val="00DD73A1"/>
    <w:rPr>
      <w:rFonts w:asciiTheme="majorHAnsi" w:eastAsiaTheme="majorEastAsia" w:hAnsiTheme="majorHAnsi" w:cstheme="majorBidi"/>
      <w:color w:val="F24F4F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0"/>
    <w:uiPriority w:val="11"/>
    <w:qFormat/>
    <w:rsid w:val="00DD73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0">
    <w:name w:val="Podtytuł Znak"/>
    <w:basedOn w:val="Domylnaczcionkaakapitu"/>
    <w:link w:val="Podtytu"/>
    <w:uiPriority w:val="11"/>
    <w:rsid w:val="00DD73A1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DD73A1"/>
    <w:rPr>
      <w:b/>
      <w:bCs/>
    </w:rPr>
  </w:style>
  <w:style w:type="character" w:styleId="Uwydatnienie">
    <w:name w:val="Emphasis"/>
    <w:basedOn w:val="Domylnaczcionkaakapitu"/>
    <w:uiPriority w:val="20"/>
    <w:qFormat/>
    <w:rsid w:val="00DD73A1"/>
    <w:rPr>
      <w:i/>
      <w:iCs/>
    </w:rPr>
  </w:style>
  <w:style w:type="paragraph" w:styleId="Bezodstpw">
    <w:name w:val="No Spacing"/>
    <w:uiPriority w:val="1"/>
    <w:qFormat/>
    <w:rsid w:val="00DD73A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D73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D73A1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D73A1"/>
    <w:pPr>
      <w:pBdr>
        <w:left w:val="single" w:sz="18" w:space="12" w:color="F24F4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24F4F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D73A1"/>
    <w:rPr>
      <w:rFonts w:asciiTheme="majorHAnsi" w:eastAsiaTheme="majorEastAsia" w:hAnsiTheme="majorHAnsi" w:cstheme="majorBidi"/>
      <w:color w:val="F24F4F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DD73A1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DD73A1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D73A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DD73A1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DD73A1"/>
    <w:rPr>
      <w:b/>
      <w:bCs/>
      <w:smallCaps/>
    </w:rPr>
  </w:style>
  <w:style w:type="character" w:customStyle="1" w:styleId="pl-c1">
    <w:name w:val="pl-c1"/>
    <w:basedOn w:val="Domylnaczcionkaakapitu"/>
    <w:rsid w:val="00CE759A"/>
  </w:style>
  <w:style w:type="character" w:customStyle="1" w:styleId="pl-k">
    <w:name w:val="pl-k"/>
    <w:basedOn w:val="Domylnaczcionkaakapitu"/>
    <w:rsid w:val="00CE759A"/>
  </w:style>
  <w:style w:type="character" w:customStyle="1" w:styleId="pl-s">
    <w:name w:val="pl-s"/>
    <w:basedOn w:val="Domylnaczcionkaakapitu"/>
    <w:rsid w:val="00CE759A"/>
  </w:style>
  <w:style w:type="character" w:customStyle="1" w:styleId="pl-pds">
    <w:name w:val="pl-pds"/>
    <w:basedOn w:val="Domylnaczcionkaakapitu"/>
    <w:rsid w:val="00CE759A"/>
  </w:style>
  <w:style w:type="character" w:customStyle="1" w:styleId="pl-cce">
    <w:name w:val="pl-cce"/>
    <w:basedOn w:val="Domylnaczcionkaakapitu"/>
    <w:rsid w:val="00CE759A"/>
  </w:style>
  <w:style w:type="character" w:customStyle="1" w:styleId="pl-smi">
    <w:name w:val="pl-smi"/>
    <w:basedOn w:val="Domylnaczcionkaakapitu"/>
    <w:rsid w:val="00CE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ubyinstaller.org/download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amiec\AppData\Roaming\Microsoft\Szablony\Biznesplan%20(projekt%20Czerwon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2A"/>
    <w:rsid w:val="000E752A"/>
    <w:rsid w:val="00891E6F"/>
    <w:rsid w:val="00CD5F16"/>
    <w:rsid w:val="00E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zastpczy1">
    <w:name w:val="Tekst zastępczy1"/>
    <w:basedOn w:val="Domylnaczcionkaakapitu"/>
    <w:uiPriority w:val="99"/>
    <w:semiHidden/>
    <w:rPr>
      <w:color w:val="808080"/>
    </w:rPr>
  </w:style>
  <w:style w:type="paragraph" w:customStyle="1" w:styleId="A1FCBD38B622446EB5BA97848406B5E2">
    <w:name w:val="A1FCBD38B622446EB5BA97848406B5E2"/>
  </w:style>
  <w:style w:type="paragraph" w:customStyle="1" w:styleId="3382628B2B824FAFB8A8615EEDCE10F4">
    <w:name w:val="3382628B2B824FAFB8A8615EEDCE10F4"/>
  </w:style>
  <w:style w:type="paragraph" w:customStyle="1" w:styleId="FC3D6AC8F5AC402BA27DC5A02F38EEB9">
    <w:name w:val="FC3D6AC8F5AC402BA27DC5A02F38EEB9"/>
  </w:style>
  <w:style w:type="paragraph" w:customStyle="1" w:styleId="CBAAD8DB147645EB87B5B5D03C5AF340">
    <w:name w:val="CBAAD8DB147645EB87B5B5D03C5AF340"/>
  </w:style>
  <w:style w:type="paragraph" w:customStyle="1" w:styleId="9409D9814DCA4352BF311ADB7F282FB8">
    <w:name w:val="9409D9814DCA4352BF311ADB7F282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Warsztaty 
Quality Excites
Janina Adamiec</CompanyAddress>
  <CompanyPhone/>
  <CompanyFax/>
  <CompanyEmail>jadamiec@future-processing.com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FEA21-3766-45F3-B188-9182C80A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Biznesplan (projekt Czerwony).dotx</Template>
  <TotalTime>2635</TotalTime>
  <Pages>1</Pages>
  <Words>1340</Words>
  <Characters>8046</Characters>
  <Application>Microsoft Office Word</Application>
  <DocSecurity>0</DocSecurity>
  <Lines>67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Wprowadzenie do frameworku - Calabash</dc:subject>
  <dc:creator>Janina Adamiec</dc:creator>
  <cp:keywords/>
  <cp:lastModifiedBy>Janina Adamiec</cp:lastModifiedBy>
  <cp:revision>20</cp:revision>
  <dcterms:created xsi:type="dcterms:W3CDTF">2016-06-20T08:42:00Z</dcterms:created>
  <dcterms:modified xsi:type="dcterms:W3CDTF">2016-06-23T20:50:00Z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